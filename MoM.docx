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2E554C58" w14:textId="77777777" w:rsidTr="001E0877">
        <w:tc>
          <w:tcPr>
            <w:tcW w:w="7650" w:type="dxa"/>
          </w:tcPr>
          <w:p w14:paraId="43E166DC" w14:textId="4730F41F" w:rsidR="002B2D13" w:rsidRPr="00D60069" w:rsidRDefault="003A41FA">
            <w:pPr>
              <w:pStyle w:val="Title"/>
            </w:pPr>
            <w:r>
              <w:t>Customer</w:t>
            </w:r>
            <w:r w:rsidR="003D20C4">
              <w:t xml:space="preserve"> Meeting 1</w:t>
            </w:r>
          </w:p>
        </w:tc>
        <w:tc>
          <w:tcPr>
            <w:tcW w:w="2574" w:type="dxa"/>
            <w:vAlign w:val="bottom"/>
          </w:tcPr>
          <w:p w14:paraId="3933E36F" w14:textId="1283642B" w:rsidR="00D62E01" w:rsidRPr="00D60069" w:rsidRDefault="003D20C4">
            <w:pPr>
              <w:pStyle w:val="Heading3"/>
            </w:pPr>
            <w:r>
              <w:t>17</w:t>
            </w:r>
            <w:r w:rsidRPr="003D20C4">
              <w:rPr>
                <w:vertAlign w:val="superscript"/>
              </w:rPr>
              <w:t>th</w:t>
            </w:r>
            <w:r>
              <w:t xml:space="preserve"> August 2018</w:t>
            </w:r>
          </w:p>
          <w:p w14:paraId="16A8E72D" w14:textId="0DE179CA" w:rsidR="00D62E01" w:rsidRPr="00D60069" w:rsidRDefault="003D20C4">
            <w:pPr>
              <w:pStyle w:val="Heading3"/>
            </w:pPr>
            <w:r>
              <w:t xml:space="preserve">1:30 </w:t>
            </w:r>
            <w:r w:rsidR="00C30436">
              <w:t>P</w:t>
            </w:r>
            <w:r>
              <w:t>M</w:t>
            </w:r>
          </w:p>
          <w:p w14:paraId="68B9789F" w14:textId="6A653613" w:rsidR="002B2D13" w:rsidRPr="00D60069" w:rsidRDefault="003D20C4" w:rsidP="00D62E01">
            <w:pPr>
              <w:pStyle w:val="Heading3"/>
            </w:pPr>
            <w:r>
              <w:t>Gurgaon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4602C7" w14:paraId="3E0A0228" w14:textId="77777777" w:rsidTr="00E048B4">
        <w:tc>
          <w:tcPr>
            <w:tcW w:w="1946" w:type="dxa"/>
            <w:tcMar>
              <w:top w:w="144" w:type="dxa"/>
            </w:tcMar>
          </w:tcPr>
          <w:p w14:paraId="195EAAFB" w14:textId="4CD4D883" w:rsidR="002B2D13" w:rsidRPr="004602C7" w:rsidRDefault="002504BA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34805806"/>
                <w:placeholder>
                  <w:docPart w:val="B164FBEBEB024C26949871DF0347581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4602C7">
                  <w:rPr>
                    <w:sz w:val="22"/>
                    <w:szCs w:val="22"/>
                  </w:rPr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FD21EF2" w14:textId="7D40A61B" w:rsidR="002B2D13" w:rsidRPr="004602C7" w:rsidRDefault="003D20C4" w:rsidP="00D60069">
            <w:pPr>
              <w:spacing w:after="80"/>
              <w:rPr>
                <w:sz w:val="22"/>
                <w:szCs w:val="22"/>
              </w:rPr>
            </w:pPr>
            <w:r w:rsidRPr="004602C7">
              <w:rPr>
                <w:sz w:val="22"/>
                <w:szCs w:val="22"/>
              </w:rPr>
              <w:t>Amandeep Kamboj</w:t>
            </w:r>
            <w:r w:rsidR="005428BA" w:rsidRPr="004602C7">
              <w:rPr>
                <w:sz w:val="22"/>
                <w:szCs w:val="22"/>
              </w:rPr>
              <w:t xml:space="preserve"> - Customer</w:t>
            </w:r>
          </w:p>
        </w:tc>
        <w:tc>
          <w:tcPr>
            <w:tcW w:w="1779" w:type="dxa"/>
            <w:tcMar>
              <w:top w:w="144" w:type="dxa"/>
            </w:tcMar>
          </w:tcPr>
          <w:p w14:paraId="1AFA19DC" w14:textId="77777777" w:rsidR="002B2D13" w:rsidRPr="004602C7" w:rsidRDefault="002504BA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42851289"/>
                <w:placeholder>
                  <w:docPart w:val="022D5E97C3C943AE83F26F407D65971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4602C7">
                  <w:rPr>
                    <w:sz w:val="22"/>
                    <w:szCs w:val="22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07BECEA3" w14:textId="57CFDE2F" w:rsidR="002B2D13" w:rsidRPr="004602C7" w:rsidRDefault="004602C7" w:rsidP="00D60069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3D20C4" w:rsidRPr="004602C7">
              <w:rPr>
                <w:sz w:val="22"/>
                <w:szCs w:val="22"/>
              </w:rPr>
              <w:t>Informal</w:t>
            </w:r>
          </w:p>
        </w:tc>
      </w:tr>
      <w:tr w:rsidR="002B2D13" w:rsidRPr="004602C7" w14:paraId="002B4F8F" w14:textId="77777777" w:rsidTr="00E048B4">
        <w:sdt>
          <w:sdtPr>
            <w:rPr>
              <w:sz w:val="22"/>
              <w:szCs w:val="22"/>
            </w:rPr>
            <w:id w:val="-906145096"/>
            <w:placeholder>
              <w:docPart w:val="E6E494A618FD4324BB1617D91F2334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21018230" w14:textId="77777777" w:rsidR="002B2D13" w:rsidRPr="004602C7" w:rsidRDefault="006344A8" w:rsidP="00D60069">
                <w:pPr>
                  <w:pStyle w:val="Heading2"/>
                  <w:spacing w:after="80"/>
                  <w:outlineLvl w:val="1"/>
                  <w:rPr>
                    <w:sz w:val="22"/>
                    <w:szCs w:val="22"/>
                  </w:rPr>
                </w:pPr>
                <w:r w:rsidRPr="004602C7">
                  <w:rPr>
                    <w:sz w:val="22"/>
                    <w:szCs w:val="22"/>
                  </w:rPr>
                  <w:t>Facilitator:</w:t>
                </w:r>
              </w:p>
            </w:tc>
          </w:sdtContent>
        </w:sdt>
        <w:tc>
          <w:tcPr>
            <w:tcW w:w="3184" w:type="dxa"/>
          </w:tcPr>
          <w:p w14:paraId="51EC341E" w14:textId="05985949" w:rsidR="002B2D13" w:rsidRPr="004602C7" w:rsidRDefault="003A41FA" w:rsidP="00D60069">
            <w:pPr>
              <w:spacing w:after="80"/>
              <w:rPr>
                <w:sz w:val="22"/>
                <w:szCs w:val="22"/>
              </w:rPr>
            </w:pPr>
            <w:r w:rsidRPr="004602C7">
              <w:rPr>
                <w:sz w:val="22"/>
                <w:szCs w:val="22"/>
              </w:rPr>
              <w:t>Amandeep Kamboj</w:t>
            </w:r>
          </w:p>
        </w:tc>
        <w:tc>
          <w:tcPr>
            <w:tcW w:w="1779" w:type="dxa"/>
          </w:tcPr>
          <w:p w14:paraId="6D984414" w14:textId="77777777" w:rsidR="002B2D13" w:rsidRPr="004602C7" w:rsidRDefault="002504BA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795647141"/>
                <w:placeholder>
                  <w:docPart w:val="676150CF401B4D7BA06978DAA04FF01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4602C7">
                  <w:rPr>
                    <w:sz w:val="22"/>
                    <w:szCs w:val="22"/>
                  </w:rPr>
                  <w:t>Note taker:</w:t>
                </w:r>
              </w:sdtContent>
            </w:sdt>
          </w:p>
        </w:tc>
        <w:tc>
          <w:tcPr>
            <w:tcW w:w="3315" w:type="dxa"/>
          </w:tcPr>
          <w:p w14:paraId="0578A3A9" w14:textId="6FBEEBCA" w:rsidR="002B2D13" w:rsidRPr="004602C7" w:rsidRDefault="004602C7" w:rsidP="00D60069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3D20C4" w:rsidRPr="004602C7">
              <w:rPr>
                <w:sz w:val="22"/>
                <w:szCs w:val="22"/>
              </w:rPr>
              <w:t>Neeraj Pandey</w:t>
            </w:r>
          </w:p>
        </w:tc>
      </w:tr>
      <w:tr w:rsidR="002B2D13" w:rsidRPr="004602C7" w14:paraId="4AE97EED" w14:textId="77777777" w:rsidTr="00E048B4">
        <w:tc>
          <w:tcPr>
            <w:tcW w:w="1946" w:type="dxa"/>
          </w:tcPr>
          <w:p w14:paraId="1897C72A" w14:textId="77777777" w:rsidR="002B2D13" w:rsidRPr="004602C7" w:rsidRDefault="002504BA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232768380"/>
                <w:placeholder>
                  <w:docPart w:val="4B9C5B0EDE684E38AA70103DD69675C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4602C7">
                  <w:rPr>
                    <w:sz w:val="22"/>
                    <w:szCs w:val="22"/>
                  </w:rPr>
                  <w:t>Timekeeper:</w:t>
                </w:r>
              </w:sdtContent>
            </w:sdt>
          </w:p>
        </w:tc>
        <w:tc>
          <w:tcPr>
            <w:tcW w:w="3184" w:type="dxa"/>
          </w:tcPr>
          <w:p w14:paraId="11C0622A" w14:textId="0C4D64BC" w:rsidR="002B2D13" w:rsidRPr="004602C7" w:rsidRDefault="003A41FA" w:rsidP="00D60069">
            <w:pPr>
              <w:spacing w:after="80"/>
              <w:rPr>
                <w:sz w:val="22"/>
                <w:szCs w:val="22"/>
              </w:rPr>
            </w:pPr>
            <w:r w:rsidRPr="004602C7">
              <w:rPr>
                <w:sz w:val="22"/>
                <w:szCs w:val="22"/>
              </w:rPr>
              <w:t>Ashwin Jawahar</w:t>
            </w:r>
          </w:p>
        </w:tc>
        <w:tc>
          <w:tcPr>
            <w:tcW w:w="1779" w:type="dxa"/>
          </w:tcPr>
          <w:p w14:paraId="1C82A72E" w14:textId="77777777" w:rsidR="002B2D13" w:rsidRPr="004602C7" w:rsidRDefault="002B2D13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5B54450A" w14:textId="77777777" w:rsidR="002B2D13" w:rsidRPr="004602C7" w:rsidRDefault="002B2D13" w:rsidP="00D60069">
            <w:pPr>
              <w:spacing w:after="80"/>
              <w:rPr>
                <w:sz w:val="22"/>
                <w:szCs w:val="22"/>
              </w:rPr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4602C7" w14:paraId="1A075F79" w14:textId="77777777" w:rsidTr="00E048B4">
        <w:tc>
          <w:tcPr>
            <w:tcW w:w="1980" w:type="dxa"/>
            <w:tcMar>
              <w:top w:w="144" w:type="dxa"/>
            </w:tcMar>
          </w:tcPr>
          <w:p w14:paraId="7AB73252" w14:textId="77777777" w:rsidR="002B2D13" w:rsidRPr="004602C7" w:rsidRDefault="002504BA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43469904"/>
                <w:placeholder>
                  <w:docPart w:val="AF7E667FFC4B4074ACFFDF2E46BF9A5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4602C7">
                  <w:rPr>
                    <w:sz w:val="22"/>
                    <w:szCs w:val="22"/>
                  </w:rPr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1126707" w14:textId="03C11F80" w:rsidR="002B2D13" w:rsidRPr="004602C7" w:rsidRDefault="003A41FA" w:rsidP="00D62E01">
            <w:pPr>
              <w:rPr>
                <w:sz w:val="22"/>
                <w:szCs w:val="22"/>
              </w:rPr>
            </w:pPr>
            <w:r w:rsidRPr="004602C7">
              <w:rPr>
                <w:sz w:val="22"/>
                <w:szCs w:val="22"/>
              </w:rPr>
              <w:t>Neeraj Pandey, Ashwin Jawahar, Hrithik Raj, Gayathri, Arnav Ajay</w:t>
            </w:r>
          </w:p>
        </w:tc>
      </w:tr>
      <w:tr w:rsidR="002B2D13" w:rsidRPr="004602C7" w14:paraId="27B748A3" w14:textId="77777777" w:rsidTr="00E048B4">
        <w:tc>
          <w:tcPr>
            <w:tcW w:w="1980" w:type="dxa"/>
          </w:tcPr>
          <w:p w14:paraId="27E655F6" w14:textId="77777777" w:rsidR="002B2D13" w:rsidRPr="004602C7" w:rsidRDefault="002504BA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255275818"/>
                <w:placeholder>
                  <w:docPart w:val="9884EE8EE993453BB76B813F8BCC210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4602C7">
                  <w:rPr>
                    <w:sz w:val="22"/>
                    <w:szCs w:val="22"/>
                  </w:rPr>
                  <w:t>Please read:</w:t>
                </w:r>
              </w:sdtContent>
            </w:sdt>
          </w:p>
        </w:tc>
        <w:tc>
          <w:tcPr>
            <w:tcW w:w="8244" w:type="dxa"/>
          </w:tcPr>
          <w:p w14:paraId="4A7C9043" w14:textId="6163F71B" w:rsidR="002B2D13" w:rsidRPr="004602C7" w:rsidRDefault="003A41FA">
            <w:pPr>
              <w:rPr>
                <w:sz w:val="22"/>
                <w:szCs w:val="22"/>
              </w:rPr>
            </w:pPr>
            <w:r w:rsidRPr="004602C7">
              <w:rPr>
                <w:sz w:val="22"/>
                <w:szCs w:val="22"/>
              </w:rPr>
              <w:t>N/A</w:t>
            </w:r>
          </w:p>
        </w:tc>
      </w:tr>
      <w:tr w:rsidR="002B2D13" w:rsidRPr="004602C7" w14:paraId="6BD0B7DA" w14:textId="77777777" w:rsidTr="00E048B4">
        <w:tc>
          <w:tcPr>
            <w:tcW w:w="1980" w:type="dxa"/>
          </w:tcPr>
          <w:p w14:paraId="3D6A5714" w14:textId="77777777" w:rsidR="002B2D13" w:rsidRPr="004602C7" w:rsidRDefault="002504BA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681237791"/>
                <w:placeholder>
                  <w:docPart w:val="E65A9CC0FCF344AA98B77BA921C1A4E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4602C7">
                  <w:rPr>
                    <w:sz w:val="22"/>
                    <w:szCs w:val="22"/>
                  </w:rPr>
                  <w:t>Please bring:</w:t>
                </w:r>
              </w:sdtContent>
            </w:sdt>
          </w:p>
        </w:tc>
        <w:tc>
          <w:tcPr>
            <w:tcW w:w="8244" w:type="dxa"/>
          </w:tcPr>
          <w:p w14:paraId="339B6725" w14:textId="3306D79C" w:rsidR="002B2D13" w:rsidRPr="004602C7" w:rsidRDefault="003A41FA" w:rsidP="00D62E01">
            <w:pPr>
              <w:rPr>
                <w:sz w:val="22"/>
                <w:szCs w:val="22"/>
              </w:rPr>
            </w:pPr>
            <w:r w:rsidRPr="004602C7">
              <w:rPr>
                <w:sz w:val="22"/>
                <w:szCs w:val="22"/>
              </w:rPr>
              <w:t>N/A</w:t>
            </w:r>
          </w:p>
        </w:tc>
      </w:tr>
    </w:tbl>
    <w:p w14:paraId="412A15FD" w14:textId="062E4355" w:rsidR="002B2D13" w:rsidRPr="00D60069" w:rsidRDefault="001F2A27">
      <w:pPr>
        <w:pStyle w:val="Heading1"/>
      </w:pPr>
      <w:r>
        <w:t xml:space="preserve">75 </w:t>
      </w:r>
      <w:r w:rsidR="00E3491B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D40CF" w14:paraId="35700CCC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069A650D" w14:textId="77777777" w:rsidR="002B2D13" w:rsidRPr="000D40CF" w:rsidRDefault="002504BA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90904773"/>
                <w:placeholder>
                  <w:docPart w:val="3ECE069849634242BE898D2091B9A0A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D40CF">
                  <w:rPr>
                    <w:sz w:val="22"/>
                    <w:szCs w:val="22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6C236AE7" w14:textId="150B45AB" w:rsidR="002B2D13" w:rsidRPr="000D40CF" w:rsidRDefault="005428BA">
            <w:pPr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>Understanding the aim of the project</w:t>
            </w:r>
          </w:p>
        </w:tc>
        <w:tc>
          <w:tcPr>
            <w:tcW w:w="1324" w:type="dxa"/>
          </w:tcPr>
          <w:p w14:paraId="25C90F30" w14:textId="77777777" w:rsidR="002B2D13" w:rsidRPr="000D40CF" w:rsidRDefault="002504BA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737199064"/>
                <w:placeholder>
                  <w:docPart w:val="CD5CA1DEB79B492EA1054953252F89B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D40CF">
                  <w:rPr>
                    <w:sz w:val="22"/>
                    <w:szCs w:val="22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D58743D" w14:textId="62A9F87B" w:rsidR="002B2D13" w:rsidRPr="000D40CF" w:rsidRDefault="005428BA">
            <w:pPr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>Amandeep Kamboj</w:t>
            </w:r>
          </w:p>
        </w:tc>
      </w:tr>
    </w:tbl>
    <w:p w14:paraId="26A7B046" w14:textId="6DA84962" w:rsidR="002B2D13" w:rsidRDefault="002504BA">
      <w:pPr>
        <w:pStyle w:val="Heading4"/>
        <w:rPr>
          <w:sz w:val="22"/>
          <w:szCs w:val="22"/>
        </w:rPr>
      </w:pPr>
      <w:sdt>
        <w:sdtPr>
          <w:rPr>
            <w:sz w:val="22"/>
            <w:szCs w:val="22"/>
          </w:rPr>
          <w:id w:val="-391195506"/>
          <w:placeholder>
            <w:docPart w:val="7C1A45E731A54D15B167F7CFE6FC3F3C"/>
          </w:placeholder>
          <w:temporary/>
          <w:showingPlcHdr/>
          <w15:appearance w15:val="hidden"/>
        </w:sdtPr>
        <w:sdtEndPr/>
        <w:sdtContent>
          <w:r w:rsidR="006344A8" w:rsidRPr="000D40CF">
            <w:rPr>
              <w:sz w:val="22"/>
              <w:szCs w:val="22"/>
            </w:rPr>
            <w:t>Discussion:</w:t>
          </w:r>
        </w:sdtContent>
      </w:sdt>
    </w:p>
    <w:p w14:paraId="6C1427C4" w14:textId="77777777" w:rsidR="000D40CF" w:rsidRPr="000D40CF" w:rsidRDefault="000D40CF">
      <w:pPr>
        <w:pStyle w:val="Heading4"/>
        <w:rPr>
          <w:sz w:val="22"/>
          <w:szCs w:val="22"/>
        </w:rPr>
      </w:pPr>
    </w:p>
    <w:p w14:paraId="0A222FD2" w14:textId="474A2CA4" w:rsidR="002B2D13" w:rsidRPr="000D40CF" w:rsidRDefault="00071A0E">
      <w:pPr>
        <w:rPr>
          <w:sz w:val="22"/>
          <w:szCs w:val="22"/>
        </w:rPr>
      </w:pPr>
      <w:r w:rsidRPr="000D40CF">
        <w:rPr>
          <w:sz w:val="22"/>
          <w:szCs w:val="22"/>
        </w:rPr>
        <w:t>Mr. Amandeep Kamboj visualizes the project and the requirements for it. His project requirement is a Mock Examination Portal for the SSC examinations that could be incorporated in the Government Website in the future. His focus is on a website with great efficiency and functionality.</w:t>
      </w:r>
      <w:r w:rsidR="00F00EE1" w:rsidRPr="000D40CF">
        <w:rPr>
          <w:sz w:val="22"/>
          <w:szCs w:val="22"/>
        </w:rPr>
        <w:t xml:space="preserve"> The website is required to show the results, rank as well as the weak areas of the student taking the test so that he/she can improve on the same.</w:t>
      </w:r>
      <w:r w:rsidRPr="000D40CF">
        <w:rPr>
          <w:sz w:val="22"/>
          <w:szCs w:val="22"/>
        </w:rPr>
        <w:t xml:space="preserve"> He guides us to work on Angular</w:t>
      </w:r>
      <w:r w:rsidR="00860D6C">
        <w:rPr>
          <w:sz w:val="22"/>
          <w:szCs w:val="22"/>
        </w:rPr>
        <w:t xml:space="preserve"> CLI</w:t>
      </w:r>
      <w:r w:rsidRPr="000D40CF">
        <w:rPr>
          <w:sz w:val="22"/>
          <w:szCs w:val="22"/>
        </w:rPr>
        <w:t xml:space="preserve">, Bootstrap and </w:t>
      </w:r>
      <w:r w:rsidR="00FC692E">
        <w:rPr>
          <w:sz w:val="22"/>
          <w:szCs w:val="22"/>
        </w:rPr>
        <w:t>REST API</w:t>
      </w:r>
      <w:r w:rsidRPr="000D40CF">
        <w:rPr>
          <w:sz w:val="22"/>
          <w:szCs w:val="22"/>
        </w:rPr>
        <w:t xml:space="preserve"> as these are technologies and software that take website designing to a whole new level. He gives us a week or a week and a half to complete learning Angular and how it works.</w:t>
      </w:r>
      <w:r w:rsidR="00F00EE1" w:rsidRPr="000D40CF">
        <w:rPr>
          <w:sz w:val="22"/>
          <w:szCs w:val="22"/>
        </w:rPr>
        <w:t xml:space="preserve"> </w:t>
      </w:r>
    </w:p>
    <w:p w14:paraId="0EE02CFF" w14:textId="7CFDC1F2" w:rsidR="00F00EE1" w:rsidRPr="000D40CF" w:rsidRDefault="002504BA" w:rsidP="00E3491B">
      <w:pPr>
        <w:pStyle w:val="Heading4"/>
        <w:rPr>
          <w:sz w:val="22"/>
          <w:szCs w:val="22"/>
        </w:rPr>
      </w:pPr>
      <w:sdt>
        <w:sdtPr>
          <w:rPr>
            <w:sz w:val="22"/>
            <w:szCs w:val="22"/>
          </w:rPr>
          <w:id w:val="1574465788"/>
          <w:placeholder>
            <w:docPart w:val="F3907CA1F8854139A712844E852E3AB8"/>
          </w:placeholder>
          <w:temporary/>
          <w:showingPlcHdr/>
          <w15:appearance w15:val="hidden"/>
        </w:sdtPr>
        <w:sdtEndPr/>
        <w:sdtContent>
          <w:r w:rsidR="006344A8" w:rsidRPr="000D40CF">
            <w:rPr>
              <w:sz w:val="22"/>
              <w:szCs w:val="22"/>
            </w:rPr>
            <w:t>Conclusions:</w:t>
          </w:r>
        </w:sdtContent>
      </w:sdt>
      <w:r w:rsidR="00F00EE1" w:rsidRPr="000D40CF">
        <w:rPr>
          <w:sz w:val="22"/>
          <w:szCs w:val="22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D40CF" w14:paraId="098E1DA4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4217787B" w14:textId="77777777" w:rsidR="002B2D13" w:rsidRPr="000D40CF" w:rsidRDefault="002504BA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17032099"/>
                <w:placeholder>
                  <w:docPart w:val="23974AE978B2452AB0C42D2E8A6D823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D40CF">
                  <w:rPr>
                    <w:sz w:val="22"/>
                    <w:szCs w:val="22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75EE89" w14:textId="77777777" w:rsidR="002B2D13" w:rsidRPr="000D40CF" w:rsidRDefault="002504BA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319821758"/>
                <w:placeholder>
                  <w:docPart w:val="91278837C3D14833A5AF2BBED624507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D40CF">
                  <w:rPr>
                    <w:sz w:val="22"/>
                    <w:szCs w:val="22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C4CCE2B" w14:textId="77777777" w:rsidR="002B2D13" w:rsidRPr="000D40CF" w:rsidRDefault="002504BA" w:rsidP="00D60069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433413345"/>
                <w:placeholder>
                  <w:docPart w:val="60B2C473D05443B2A0ED6E94A907E3F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D40CF">
                  <w:rPr>
                    <w:sz w:val="22"/>
                    <w:szCs w:val="22"/>
                  </w:rPr>
                  <w:t>Deadline</w:t>
                </w:r>
              </w:sdtContent>
            </w:sdt>
          </w:p>
        </w:tc>
      </w:tr>
      <w:tr w:rsidR="002B2D13" w:rsidRPr="000D40CF" w14:paraId="44893237" w14:textId="77777777" w:rsidTr="00D60069">
        <w:tc>
          <w:tcPr>
            <w:tcW w:w="5310" w:type="dxa"/>
          </w:tcPr>
          <w:p w14:paraId="2C13E423" w14:textId="08CB5ECB" w:rsidR="002B2D13" w:rsidRPr="000D40CF" w:rsidRDefault="00E3491B" w:rsidP="00E3491B">
            <w:pPr>
              <w:pStyle w:val="ListBullet"/>
              <w:numPr>
                <w:ilvl w:val="0"/>
                <w:numId w:val="7"/>
              </w:numPr>
              <w:spacing w:after="80"/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 xml:space="preserve">Learn Angular </w:t>
            </w:r>
            <w:r w:rsidR="00860D6C">
              <w:rPr>
                <w:sz w:val="22"/>
                <w:szCs w:val="22"/>
              </w:rPr>
              <w:t>CLI</w:t>
            </w:r>
          </w:p>
        </w:tc>
        <w:tc>
          <w:tcPr>
            <w:tcW w:w="3060" w:type="dxa"/>
          </w:tcPr>
          <w:p w14:paraId="1223D81A" w14:textId="46E5C969" w:rsidR="002B2D13" w:rsidRPr="000D40CF" w:rsidRDefault="00E3491B" w:rsidP="00D60069">
            <w:pPr>
              <w:spacing w:after="80"/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04261891" w14:textId="692B8DA4" w:rsidR="002B2D13" w:rsidRPr="000D40CF" w:rsidRDefault="00E3491B" w:rsidP="00D60069">
            <w:pPr>
              <w:spacing w:after="80"/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>28</w:t>
            </w:r>
            <w:r w:rsidRPr="000D40CF">
              <w:rPr>
                <w:sz w:val="22"/>
                <w:szCs w:val="22"/>
                <w:vertAlign w:val="superscript"/>
              </w:rPr>
              <w:t>th</w:t>
            </w:r>
            <w:r w:rsidRPr="000D40CF">
              <w:rPr>
                <w:sz w:val="22"/>
                <w:szCs w:val="22"/>
              </w:rPr>
              <w:t xml:space="preserve"> August 2018</w:t>
            </w:r>
          </w:p>
        </w:tc>
      </w:tr>
      <w:tr w:rsidR="00EB4728" w:rsidRPr="000D40CF" w14:paraId="146988E0" w14:textId="77777777" w:rsidTr="00D60069">
        <w:tc>
          <w:tcPr>
            <w:tcW w:w="5310" w:type="dxa"/>
          </w:tcPr>
          <w:p w14:paraId="07A1C333" w14:textId="60667B5D" w:rsidR="00EB4728" w:rsidRPr="000D40CF" w:rsidRDefault="00EB4728" w:rsidP="00E3491B">
            <w:pPr>
              <w:pStyle w:val="ListBulle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7E6487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 Document</w:t>
            </w:r>
          </w:p>
        </w:tc>
        <w:tc>
          <w:tcPr>
            <w:tcW w:w="3060" w:type="dxa"/>
          </w:tcPr>
          <w:p w14:paraId="63CA415C" w14:textId="2DC4CF6E" w:rsidR="00EB4728" w:rsidRPr="000D40CF" w:rsidRDefault="00EB4728" w:rsidP="00D60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613A4B59" w14:textId="0512822C" w:rsidR="00EB4728" w:rsidRPr="000D40CF" w:rsidRDefault="00EB4728" w:rsidP="00D60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Pr="00EB4728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August 2018</w:t>
            </w:r>
          </w:p>
        </w:tc>
      </w:tr>
      <w:tr w:rsidR="002B2D13" w:rsidRPr="000D40CF" w14:paraId="6E2D9805" w14:textId="77777777" w:rsidTr="00D60069">
        <w:tc>
          <w:tcPr>
            <w:tcW w:w="5310" w:type="dxa"/>
          </w:tcPr>
          <w:p w14:paraId="5E584304" w14:textId="77777777" w:rsidR="002B2D13" w:rsidRPr="000D40CF" w:rsidRDefault="00E3491B" w:rsidP="00E3491B">
            <w:pPr>
              <w:pStyle w:val="ListBullet"/>
              <w:numPr>
                <w:ilvl w:val="0"/>
                <w:numId w:val="7"/>
              </w:numPr>
              <w:spacing w:after="80"/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>Design Website</w:t>
            </w:r>
          </w:p>
        </w:tc>
        <w:tc>
          <w:tcPr>
            <w:tcW w:w="3060" w:type="dxa"/>
          </w:tcPr>
          <w:p w14:paraId="7B0FE4E3" w14:textId="5D877F50" w:rsidR="002B2D13" w:rsidRPr="000D40CF" w:rsidRDefault="00E3491B" w:rsidP="00D60069">
            <w:pPr>
              <w:spacing w:after="80"/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>Arnav Ajay</w:t>
            </w:r>
          </w:p>
        </w:tc>
        <w:tc>
          <w:tcPr>
            <w:tcW w:w="1854" w:type="dxa"/>
          </w:tcPr>
          <w:p w14:paraId="4B82EAAB" w14:textId="77777777" w:rsidR="002B2D13" w:rsidRDefault="00E3491B" w:rsidP="00D60069">
            <w:pPr>
              <w:spacing w:after="80"/>
              <w:rPr>
                <w:sz w:val="22"/>
                <w:szCs w:val="22"/>
              </w:rPr>
            </w:pPr>
            <w:r w:rsidRPr="000D40CF">
              <w:rPr>
                <w:sz w:val="22"/>
                <w:szCs w:val="22"/>
              </w:rPr>
              <w:t>24</w:t>
            </w:r>
            <w:r w:rsidRPr="000D40CF">
              <w:rPr>
                <w:sz w:val="22"/>
                <w:szCs w:val="22"/>
                <w:vertAlign w:val="superscript"/>
              </w:rPr>
              <w:t>th</w:t>
            </w:r>
            <w:r w:rsidRPr="000D40CF">
              <w:rPr>
                <w:sz w:val="22"/>
                <w:szCs w:val="22"/>
              </w:rPr>
              <w:t xml:space="preserve"> August 2018</w:t>
            </w:r>
          </w:p>
          <w:p w14:paraId="2BCCE302" w14:textId="061AC1A1" w:rsidR="00EB4728" w:rsidRPr="000D40CF" w:rsidRDefault="00EB4728" w:rsidP="00D60069">
            <w:pPr>
              <w:spacing w:after="80"/>
              <w:rPr>
                <w:sz w:val="22"/>
                <w:szCs w:val="22"/>
              </w:rPr>
            </w:pPr>
          </w:p>
        </w:tc>
      </w:tr>
      <w:tr w:rsidR="004602C7" w:rsidRPr="00D60069" w14:paraId="06FA628A" w14:textId="77777777" w:rsidTr="00D60069">
        <w:tc>
          <w:tcPr>
            <w:tcW w:w="5310" w:type="dxa"/>
          </w:tcPr>
          <w:p w14:paraId="5C1D128B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2EDC5AAE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DECB1DE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3CF1E6E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89A949D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215785B4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4720383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1408FC89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456C346A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6F6BD15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6E8D449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4B7A29A6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4D333166" w14:textId="77777777" w:rsidR="004602C7" w:rsidRDefault="004602C7" w:rsidP="008D48ED">
            <w:pPr>
              <w:pStyle w:val="ListBullet"/>
              <w:numPr>
                <w:ilvl w:val="0"/>
                <w:numId w:val="0"/>
              </w:numPr>
            </w:pPr>
          </w:p>
          <w:p w14:paraId="16AA0EB2" w14:textId="77777777" w:rsidR="004602C7" w:rsidRDefault="004602C7" w:rsidP="004602C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72D0E7E" w14:textId="47251788" w:rsidR="004602C7" w:rsidRDefault="004602C7" w:rsidP="004602C7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060" w:type="dxa"/>
          </w:tcPr>
          <w:p w14:paraId="4691F10A" w14:textId="77777777" w:rsidR="004602C7" w:rsidRDefault="004602C7" w:rsidP="00D60069"/>
        </w:tc>
        <w:tc>
          <w:tcPr>
            <w:tcW w:w="1854" w:type="dxa"/>
          </w:tcPr>
          <w:p w14:paraId="67D8E5F2" w14:textId="77777777" w:rsidR="004602C7" w:rsidRDefault="004602C7" w:rsidP="00D60069"/>
        </w:tc>
      </w:tr>
      <w:bookmarkEnd w:id="1"/>
    </w:tbl>
    <w:p w14:paraId="6F96D62A" w14:textId="392B0E0B" w:rsidR="002B2D13" w:rsidRDefault="002B2D13"/>
    <w:p w14:paraId="43C68307" w14:textId="319D84E0" w:rsidR="004602C7" w:rsidRDefault="004602C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4602C7" w:rsidRPr="00D60069" w14:paraId="0EB6620A" w14:textId="77777777" w:rsidTr="003464BC">
        <w:tc>
          <w:tcPr>
            <w:tcW w:w="7650" w:type="dxa"/>
          </w:tcPr>
          <w:p w14:paraId="5D53E707" w14:textId="71691CF5" w:rsidR="004602C7" w:rsidRPr="00D60069" w:rsidRDefault="004602C7" w:rsidP="003464BC">
            <w:pPr>
              <w:pStyle w:val="Title"/>
            </w:pPr>
            <w:r>
              <w:t xml:space="preserve">Customer Meeting </w:t>
            </w:r>
            <w:r w:rsidR="00C65F47">
              <w:t>2</w:t>
            </w:r>
          </w:p>
        </w:tc>
        <w:tc>
          <w:tcPr>
            <w:tcW w:w="2574" w:type="dxa"/>
            <w:vAlign w:val="bottom"/>
          </w:tcPr>
          <w:p w14:paraId="76D2E2FD" w14:textId="430EBA33" w:rsidR="004602C7" w:rsidRPr="00D60069" w:rsidRDefault="00C30436" w:rsidP="003464BC">
            <w:pPr>
              <w:pStyle w:val="Heading3"/>
            </w:pPr>
            <w:r>
              <w:t>1</w:t>
            </w:r>
            <w:r w:rsidR="00974B68">
              <w:t>6</w:t>
            </w:r>
            <w:r w:rsidRPr="00C30436">
              <w:rPr>
                <w:vertAlign w:val="superscript"/>
              </w:rPr>
              <w:t>th</w:t>
            </w:r>
            <w:r>
              <w:t xml:space="preserve"> September </w:t>
            </w:r>
            <w:r w:rsidR="004602C7">
              <w:t>2018</w:t>
            </w:r>
          </w:p>
          <w:p w14:paraId="135AEFE3" w14:textId="180B0BE7" w:rsidR="004602C7" w:rsidRPr="00D60069" w:rsidRDefault="004602C7" w:rsidP="003464BC">
            <w:pPr>
              <w:pStyle w:val="Heading3"/>
            </w:pPr>
            <w:r>
              <w:t>1</w:t>
            </w:r>
            <w:r w:rsidR="00210FBE">
              <w:t>0</w:t>
            </w:r>
            <w:r>
              <w:t>:30 AM</w:t>
            </w:r>
          </w:p>
          <w:p w14:paraId="22B18134" w14:textId="77777777" w:rsidR="004602C7" w:rsidRPr="00D60069" w:rsidRDefault="004602C7" w:rsidP="003464BC">
            <w:pPr>
              <w:pStyle w:val="Heading3"/>
            </w:pPr>
            <w:r>
              <w:t>Gurgaon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4602C7" w:rsidRPr="00F01538" w14:paraId="0AB8D5B4" w14:textId="77777777" w:rsidTr="003464BC">
        <w:tc>
          <w:tcPr>
            <w:tcW w:w="1946" w:type="dxa"/>
            <w:tcMar>
              <w:top w:w="144" w:type="dxa"/>
            </w:tcMar>
          </w:tcPr>
          <w:p w14:paraId="05DBCB50" w14:textId="77777777" w:rsidR="004602C7" w:rsidRPr="00F01538" w:rsidRDefault="002504BA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61479829"/>
                <w:placeholder>
                  <w:docPart w:val="D521D823C31C4112AF66AF070B04AE9F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C137FF2" w14:textId="77777777" w:rsidR="004602C7" w:rsidRPr="00F01538" w:rsidRDefault="004602C7" w:rsidP="003464BC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Amandeep Kamboj - Customer</w:t>
            </w:r>
          </w:p>
        </w:tc>
        <w:tc>
          <w:tcPr>
            <w:tcW w:w="1779" w:type="dxa"/>
            <w:tcMar>
              <w:top w:w="144" w:type="dxa"/>
            </w:tcMar>
          </w:tcPr>
          <w:p w14:paraId="7320567B" w14:textId="77777777" w:rsidR="004602C7" w:rsidRPr="00F01538" w:rsidRDefault="002504BA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188869242"/>
                <w:placeholder>
                  <w:docPart w:val="228AB1D82E3E4C75A06468317C6420AA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AA29848" w14:textId="76123AFD" w:rsidR="004602C7" w:rsidRPr="00F01538" w:rsidRDefault="00F01538" w:rsidP="003464BC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602C7" w:rsidRPr="00F01538">
              <w:rPr>
                <w:sz w:val="22"/>
                <w:szCs w:val="22"/>
              </w:rPr>
              <w:t>Informal</w:t>
            </w:r>
          </w:p>
        </w:tc>
      </w:tr>
      <w:tr w:rsidR="004602C7" w:rsidRPr="00F01538" w14:paraId="7F1959D3" w14:textId="77777777" w:rsidTr="003464BC">
        <w:sdt>
          <w:sdtPr>
            <w:rPr>
              <w:sz w:val="22"/>
              <w:szCs w:val="22"/>
            </w:rPr>
            <w:id w:val="286482016"/>
            <w:placeholder>
              <w:docPart w:val="F3CEFBC3C1F14C52AD81FBC758EDCF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6FEB222B" w14:textId="77777777" w:rsidR="004602C7" w:rsidRPr="00F01538" w:rsidRDefault="004602C7" w:rsidP="003464BC">
                <w:pPr>
                  <w:pStyle w:val="Heading2"/>
                  <w:spacing w:after="80"/>
                  <w:outlineLvl w:val="1"/>
                  <w:rPr>
                    <w:sz w:val="22"/>
                    <w:szCs w:val="22"/>
                  </w:rPr>
                </w:pPr>
                <w:r w:rsidRPr="00F01538">
                  <w:rPr>
                    <w:sz w:val="22"/>
                    <w:szCs w:val="22"/>
                  </w:rPr>
                  <w:t>Facilitator:</w:t>
                </w:r>
              </w:p>
            </w:tc>
          </w:sdtContent>
        </w:sdt>
        <w:tc>
          <w:tcPr>
            <w:tcW w:w="3184" w:type="dxa"/>
          </w:tcPr>
          <w:p w14:paraId="2A8ACC46" w14:textId="77777777" w:rsidR="004602C7" w:rsidRPr="00F01538" w:rsidRDefault="004602C7" w:rsidP="003464BC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Amandeep Kamboj</w:t>
            </w:r>
          </w:p>
        </w:tc>
        <w:tc>
          <w:tcPr>
            <w:tcW w:w="1779" w:type="dxa"/>
          </w:tcPr>
          <w:p w14:paraId="29CB6EA0" w14:textId="77777777" w:rsidR="004602C7" w:rsidRPr="00F01538" w:rsidRDefault="002504BA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532808876"/>
                <w:placeholder>
                  <w:docPart w:val="53AF37B5A0B64DD9B761C2669ACF0CE1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Note taker:</w:t>
                </w:r>
              </w:sdtContent>
            </w:sdt>
          </w:p>
        </w:tc>
        <w:tc>
          <w:tcPr>
            <w:tcW w:w="3315" w:type="dxa"/>
          </w:tcPr>
          <w:p w14:paraId="7C5FB7C1" w14:textId="346DF18C" w:rsidR="004602C7" w:rsidRPr="00F01538" w:rsidRDefault="00F01538" w:rsidP="003464BC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C728A" w:rsidRPr="00F01538">
              <w:rPr>
                <w:sz w:val="22"/>
                <w:szCs w:val="22"/>
              </w:rPr>
              <w:t>Gayathri</w:t>
            </w:r>
          </w:p>
        </w:tc>
      </w:tr>
      <w:tr w:rsidR="004602C7" w:rsidRPr="00F01538" w14:paraId="1BD44A69" w14:textId="77777777" w:rsidTr="003464BC">
        <w:tc>
          <w:tcPr>
            <w:tcW w:w="1946" w:type="dxa"/>
          </w:tcPr>
          <w:p w14:paraId="0A97F774" w14:textId="77777777" w:rsidR="004602C7" w:rsidRPr="00F01538" w:rsidRDefault="002504BA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19285612"/>
                <w:placeholder>
                  <w:docPart w:val="987D1A4E1FCD44FF973F26495CF0F562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Timekeeper:</w:t>
                </w:r>
              </w:sdtContent>
            </w:sdt>
          </w:p>
        </w:tc>
        <w:tc>
          <w:tcPr>
            <w:tcW w:w="3184" w:type="dxa"/>
          </w:tcPr>
          <w:p w14:paraId="02FCE41A" w14:textId="512F7953" w:rsidR="004602C7" w:rsidRPr="00F01538" w:rsidRDefault="00FC728A" w:rsidP="003464BC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Arnav Ajay</w:t>
            </w:r>
          </w:p>
        </w:tc>
        <w:tc>
          <w:tcPr>
            <w:tcW w:w="1779" w:type="dxa"/>
          </w:tcPr>
          <w:p w14:paraId="3AC76D72" w14:textId="77777777" w:rsidR="004602C7" w:rsidRPr="00F01538" w:rsidRDefault="004602C7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0FBE8A82" w14:textId="77777777" w:rsidR="004602C7" w:rsidRPr="00F01538" w:rsidRDefault="004602C7" w:rsidP="003464BC">
            <w:pPr>
              <w:spacing w:after="80"/>
              <w:rPr>
                <w:sz w:val="22"/>
                <w:szCs w:val="22"/>
              </w:rPr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4602C7" w:rsidRPr="00F01538" w14:paraId="1FB11E16" w14:textId="77777777" w:rsidTr="003464BC">
        <w:tc>
          <w:tcPr>
            <w:tcW w:w="1980" w:type="dxa"/>
            <w:tcMar>
              <w:top w:w="144" w:type="dxa"/>
            </w:tcMar>
          </w:tcPr>
          <w:p w14:paraId="3A3765ED" w14:textId="77777777" w:rsidR="004602C7" w:rsidRPr="00F01538" w:rsidRDefault="002504BA" w:rsidP="003464BC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33464798"/>
                <w:placeholder>
                  <w:docPart w:val="BD5B7F1C75694D9CBE20AD89080C8E85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A4E0F62" w14:textId="77777777" w:rsidR="004602C7" w:rsidRPr="00F01538" w:rsidRDefault="004602C7" w:rsidP="003464BC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Neeraj Pandey, Ashwin Jawahar, Hrithik Raj, Gayathri, Arnav Ajay</w:t>
            </w:r>
          </w:p>
        </w:tc>
      </w:tr>
      <w:tr w:rsidR="004602C7" w:rsidRPr="00F01538" w14:paraId="5FD61CD9" w14:textId="77777777" w:rsidTr="003464BC">
        <w:tc>
          <w:tcPr>
            <w:tcW w:w="1980" w:type="dxa"/>
          </w:tcPr>
          <w:p w14:paraId="68DBF2A7" w14:textId="77777777" w:rsidR="004602C7" w:rsidRPr="00F01538" w:rsidRDefault="002504BA" w:rsidP="003464BC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086061032"/>
                <w:placeholder>
                  <w:docPart w:val="722E408A015D48049C539C09F5D9D0F9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Please read:</w:t>
                </w:r>
              </w:sdtContent>
            </w:sdt>
          </w:p>
        </w:tc>
        <w:tc>
          <w:tcPr>
            <w:tcW w:w="8244" w:type="dxa"/>
          </w:tcPr>
          <w:p w14:paraId="58F8E781" w14:textId="77777777" w:rsidR="004602C7" w:rsidRPr="00F01538" w:rsidRDefault="004602C7" w:rsidP="003464BC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N/A</w:t>
            </w:r>
          </w:p>
        </w:tc>
      </w:tr>
      <w:tr w:rsidR="004602C7" w:rsidRPr="00F01538" w14:paraId="235184A2" w14:textId="77777777" w:rsidTr="003464BC">
        <w:tc>
          <w:tcPr>
            <w:tcW w:w="1980" w:type="dxa"/>
          </w:tcPr>
          <w:p w14:paraId="341D9AA2" w14:textId="77777777" w:rsidR="004602C7" w:rsidRPr="00F01538" w:rsidRDefault="002504BA" w:rsidP="003464BC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034430455"/>
                <w:placeholder>
                  <w:docPart w:val="C3748A545F0A46E19A01C4B72295307D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Please bring:</w:t>
                </w:r>
              </w:sdtContent>
            </w:sdt>
          </w:p>
        </w:tc>
        <w:tc>
          <w:tcPr>
            <w:tcW w:w="8244" w:type="dxa"/>
          </w:tcPr>
          <w:p w14:paraId="6EC1FE9B" w14:textId="77777777" w:rsidR="004602C7" w:rsidRPr="00F01538" w:rsidRDefault="004602C7" w:rsidP="003464BC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N/A</w:t>
            </w:r>
          </w:p>
        </w:tc>
      </w:tr>
    </w:tbl>
    <w:p w14:paraId="095A0C4D" w14:textId="77C25A35" w:rsidR="004602C7" w:rsidRPr="00D60069" w:rsidRDefault="00310C72" w:rsidP="004602C7">
      <w:pPr>
        <w:pStyle w:val="Heading1"/>
      </w:pPr>
      <w:r>
        <w:t>60</w:t>
      </w:r>
      <w:r w:rsidR="004602C7">
        <w:t xml:space="preserve"> 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4602C7" w:rsidRPr="00F01538" w14:paraId="0183D35A" w14:textId="77777777" w:rsidTr="003464BC">
        <w:tc>
          <w:tcPr>
            <w:tcW w:w="1620" w:type="dxa"/>
          </w:tcPr>
          <w:p w14:paraId="5E96AA75" w14:textId="77777777" w:rsidR="004602C7" w:rsidRPr="00F01538" w:rsidRDefault="002504BA" w:rsidP="003464BC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228345719"/>
                <w:placeholder>
                  <w:docPart w:val="1FA4C9B3AEED4C06B064E0E183EAF9E0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55162517" w14:textId="0ECFF17E" w:rsidR="004602C7" w:rsidRPr="00F01538" w:rsidRDefault="00D7149D" w:rsidP="003464BC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Discussing requirements in detail</w:t>
            </w:r>
          </w:p>
        </w:tc>
        <w:tc>
          <w:tcPr>
            <w:tcW w:w="1324" w:type="dxa"/>
          </w:tcPr>
          <w:p w14:paraId="4D99D459" w14:textId="77777777" w:rsidR="004602C7" w:rsidRPr="00F01538" w:rsidRDefault="002504BA" w:rsidP="003464BC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590431268"/>
                <w:placeholder>
                  <w:docPart w:val="A336302C36724EE8B56750E10068D5AC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17430E0" w14:textId="77777777" w:rsidR="004602C7" w:rsidRPr="00F01538" w:rsidRDefault="004602C7" w:rsidP="003464BC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Amandeep Kamboj</w:t>
            </w:r>
          </w:p>
        </w:tc>
      </w:tr>
    </w:tbl>
    <w:p w14:paraId="394FCC3B" w14:textId="77777777" w:rsidR="004602C7" w:rsidRPr="00F01538" w:rsidRDefault="002504BA" w:rsidP="004602C7">
      <w:pPr>
        <w:pStyle w:val="Heading4"/>
        <w:rPr>
          <w:sz w:val="22"/>
          <w:szCs w:val="22"/>
        </w:rPr>
      </w:pPr>
      <w:sdt>
        <w:sdtPr>
          <w:rPr>
            <w:sz w:val="22"/>
            <w:szCs w:val="22"/>
          </w:rPr>
          <w:id w:val="-1217278828"/>
          <w:placeholder>
            <w:docPart w:val="2F17E8989C9344AE8636A7166527E445"/>
          </w:placeholder>
          <w:temporary/>
          <w:showingPlcHdr/>
          <w15:appearance w15:val="hidden"/>
        </w:sdtPr>
        <w:sdtEndPr/>
        <w:sdtContent>
          <w:r w:rsidR="004602C7" w:rsidRPr="00F01538">
            <w:rPr>
              <w:sz w:val="22"/>
              <w:szCs w:val="22"/>
            </w:rPr>
            <w:t>Discussion:</w:t>
          </w:r>
        </w:sdtContent>
      </w:sdt>
    </w:p>
    <w:p w14:paraId="455AD78A" w14:textId="08AB159B" w:rsidR="004602C7" w:rsidRPr="00F01538" w:rsidRDefault="00D7149D" w:rsidP="004602C7">
      <w:pPr>
        <w:rPr>
          <w:sz w:val="22"/>
          <w:szCs w:val="22"/>
        </w:rPr>
      </w:pPr>
      <w:r w:rsidRPr="00F01538">
        <w:rPr>
          <w:sz w:val="22"/>
          <w:szCs w:val="22"/>
        </w:rPr>
        <w:t>This meeting is dedicated to understanding the requirements in detail. Firstly, Mr. Amandeep Kamboj has brought upon a slight in change in the project, wherein he requires us to make a Mock Examination Portal but needs it to be generic. It can be a mock exam site for any kind of examination taken by students and co</w:t>
      </w:r>
      <w:r w:rsidR="00A35A2F" w:rsidRPr="00F01538">
        <w:rPr>
          <w:sz w:val="22"/>
          <w:szCs w:val="22"/>
        </w:rPr>
        <w:t>rporate employees as well. He follows up on our knowledge about Angular.</w:t>
      </w:r>
      <w:r w:rsidR="004549E3" w:rsidRPr="00F01538">
        <w:rPr>
          <w:sz w:val="22"/>
          <w:szCs w:val="22"/>
        </w:rPr>
        <w:t xml:space="preserve"> He makes minor changes after checking up on our design of the website.</w:t>
      </w:r>
      <w:r w:rsidR="00C1734D">
        <w:rPr>
          <w:sz w:val="22"/>
          <w:szCs w:val="22"/>
        </w:rPr>
        <w:t xml:space="preserve"> He is open to all discussions regarding the problems faced in working with Angular and helps us accordingly. </w:t>
      </w:r>
      <w:r w:rsidR="006A3D3E">
        <w:rPr>
          <w:sz w:val="22"/>
          <w:szCs w:val="22"/>
        </w:rPr>
        <w:t>Shows us the efficiency that can be attained whilst using bootstrap to design the website.</w:t>
      </w:r>
    </w:p>
    <w:p w14:paraId="490BA1D9" w14:textId="77777777" w:rsidR="004602C7" w:rsidRPr="00F01538" w:rsidRDefault="002504BA" w:rsidP="004602C7">
      <w:pPr>
        <w:pStyle w:val="Heading4"/>
        <w:rPr>
          <w:sz w:val="22"/>
          <w:szCs w:val="22"/>
        </w:rPr>
      </w:pPr>
      <w:sdt>
        <w:sdtPr>
          <w:rPr>
            <w:sz w:val="22"/>
            <w:szCs w:val="22"/>
          </w:rPr>
          <w:id w:val="-1373370664"/>
          <w:placeholder>
            <w:docPart w:val="D075273502624776931E22CD9438AF3D"/>
          </w:placeholder>
          <w:temporary/>
          <w:showingPlcHdr/>
          <w15:appearance w15:val="hidden"/>
        </w:sdtPr>
        <w:sdtEndPr/>
        <w:sdtContent>
          <w:r w:rsidR="004602C7" w:rsidRPr="00F01538">
            <w:rPr>
              <w:sz w:val="22"/>
              <w:szCs w:val="22"/>
            </w:rPr>
            <w:t>Conclusions:</w:t>
          </w:r>
        </w:sdtContent>
      </w:sdt>
      <w:r w:rsidR="004602C7" w:rsidRPr="00F01538">
        <w:rPr>
          <w:sz w:val="22"/>
          <w:szCs w:val="22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4602C7" w:rsidRPr="00F01538" w14:paraId="4199EC73" w14:textId="77777777" w:rsidTr="003464BC">
        <w:trPr>
          <w:tblHeader/>
        </w:trPr>
        <w:tc>
          <w:tcPr>
            <w:tcW w:w="5310" w:type="dxa"/>
            <w:vAlign w:val="bottom"/>
          </w:tcPr>
          <w:p w14:paraId="5E4CDE11" w14:textId="77777777" w:rsidR="004602C7" w:rsidRPr="00F01538" w:rsidRDefault="002504BA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438066747"/>
                <w:placeholder>
                  <w:docPart w:val="9B4F8D1657AA4C13AD5B74443A696936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45F02305" w14:textId="77777777" w:rsidR="004602C7" w:rsidRPr="00F01538" w:rsidRDefault="002504BA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474181303"/>
                <w:placeholder>
                  <w:docPart w:val="F4EC51CA69564227A446E9FC35145A74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87C3F6C" w14:textId="77777777" w:rsidR="004602C7" w:rsidRPr="00F01538" w:rsidRDefault="002504BA" w:rsidP="003464BC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635000795"/>
                <w:placeholder>
                  <w:docPart w:val="6C9DE5D284A349DF9A88978B0090C0D0"/>
                </w:placeholder>
                <w:temporary/>
                <w:showingPlcHdr/>
                <w15:appearance w15:val="hidden"/>
              </w:sdtPr>
              <w:sdtEndPr/>
              <w:sdtContent>
                <w:r w:rsidR="004602C7" w:rsidRPr="00F01538">
                  <w:rPr>
                    <w:sz w:val="22"/>
                    <w:szCs w:val="22"/>
                  </w:rPr>
                  <w:t>Deadline</w:t>
                </w:r>
              </w:sdtContent>
            </w:sdt>
          </w:p>
        </w:tc>
      </w:tr>
      <w:tr w:rsidR="004602C7" w:rsidRPr="00F01538" w14:paraId="11FDE40F" w14:textId="77777777" w:rsidTr="003464BC">
        <w:tc>
          <w:tcPr>
            <w:tcW w:w="5310" w:type="dxa"/>
          </w:tcPr>
          <w:p w14:paraId="4910C5ED" w14:textId="21B7AA95" w:rsidR="004602C7" w:rsidRPr="00F01538" w:rsidRDefault="007E6487" w:rsidP="003464BC">
            <w:pPr>
              <w:pStyle w:val="ListBullet"/>
              <w:numPr>
                <w:ilvl w:val="0"/>
                <w:numId w:val="7"/>
              </w:num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Implement Angular in Project</w:t>
            </w:r>
          </w:p>
        </w:tc>
        <w:tc>
          <w:tcPr>
            <w:tcW w:w="3060" w:type="dxa"/>
          </w:tcPr>
          <w:p w14:paraId="2386003F" w14:textId="77777777" w:rsidR="004602C7" w:rsidRPr="00F01538" w:rsidRDefault="004602C7" w:rsidP="003464BC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66C440FC" w14:textId="5C12EDDE" w:rsidR="004602C7" w:rsidRPr="00F01538" w:rsidRDefault="007E6487" w:rsidP="003464BC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N/A</w:t>
            </w:r>
          </w:p>
        </w:tc>
      </w:tr>
      <w:tr w:rsidR="006A3D3E" w:rsidRPr="00F01538" w14:paraId="612E308B" w14:textId="77777777" w:rsidTr="003464BC">
        <w:tc>
          <w:tcPr>
            <w:tcW w:w="5310" w:type="dxa"/>
          </w:tcPr>
          <w:p w14:paraId="448CAC46" w14:textId="6DE3509C" w:rsidR="006A3D3E" w:rsidRPr="00F01538" w:rsidRDefault="006A3D3E" w:rsidP="003464BC">
            <w:pPr>
              <w:pStyle w:val="ListBulle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Control Flow </w:t>
            </w:r>
          </w:p>
        </w:tc>
        <w:tc>
          <w:tcPr>
            <w:tcW w:w="3060" w:type="dxa"/>
          </w:tcPr>
          <w:p w14:paraId="63B9C747" w14:textId="125A911B" w:rsidR="006A3D3E" w:rsidRPr="00F01538" w:rsidRDefault="00D93CB6" w:rsidP="003464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691EE46E" w14:textId="64FD12B6" w:rsidR="006A3D3E" w:rsidRPr="00F01538" w:rsidRDefault="00D93CB6" w:rsidP="003464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D93CB6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Sept 2018</w:t>
            </w:r>
          </w:p>
        </w:tc>
      </w:tr>
      <w:tr w:rsidR="004602C7" w:rsidRPr="00F01538" w14:paraId="6873C15C" w14:textId="77777777" w:rsidTr="003464BC">
        <w:tc>
          <w:tcPr>
            <w:tcW w:w="5310" w:type="dxa"/>
          </w:tcPr>
          <w:p w14:paraId="5422C520" w14:textId="7CABEB45" w:rsidR="004602C7" w:rsidRPr="00F01538" w:rsidRDefault="003A2281" w:rsidP="003464BC">
            <w:pPr>
              <w:pStyle w:val="ListBullet"/>
              <w:numPr>
                <w:ilvl w:val="0"/>
                <w:numId w:val="7"/>
              </w:num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Make a list of all difficulties found in Angular</w:t>
            </w:r>
          </w:p>
        </w:tc>
        <w:tc>
          <w:tcPr>
            <w:tcW w:w="3060" w:type="dxa"/>
          </w:tcPr>
          <w:p w14:paraId="54F146DF" w14:textId="592A1813" w:rsidR="004602C7" w:rsidRPr="00F01538" w:rsidRDefault="003A2281" w:rsidP="003464BC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4738C894" w14:textId="6CFA2A01" w:rsidR="004602C7" w:rsidRPr="00F01538" w:rsidRDefault="0040742B" w:rsidP="003464BC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N/A</w:t>
            </w:r>
          </w:p>
        </w:tc>
      </w:tr>
    </w:tbl>
    <w:p w14:paraId="02FF5D58" w14:textId="5D439FC4" w:rsidR="004602C7" w:rsidRDefault="004602C7"/>
    <w:p w14:paraId="0655111A" w14:textId="087DBF55" w:rsidR="00974B68" w:rsidRDefault="00974B68"/>
    <w:p w14:paraId="5B21CBC9" w14:textId="3A93C8CB" w:rsidR="00974B68" w:rsidRDefault="00974B68"/>
    <w:p w14:paraId="528AE75E" w14:textId="35DACFE6" w:rsidR="00974B68" w:rsidRDefault="00974B68"/>
    <w:p w14:paraId="266680B9" w14:textId="45650EB3" w:rsidR="00974B68" w:rsidRDefault="00974B68"/>
    <w:p w14:paraId="50F1CC88" w14:textId="67405FA3" w:rsidR="00974B68" w:rsidRDefault="00974B68"/>
    <w:p w14:paraId="2BA1CF13" w14:textId="7991E417" w:rsidR="00974B68" w:rsidRDefault="00974B68"/>
    <w:p w14:paraId="6CE83E8A" w14:textId="24B41B76" w:rsidR="00974B68" w:rsidRDefault="00974B68"/>
    <w:p w14:paraId="2C8E43ED" w14:textId="68D0AE91" w:rsidR="00974B68" w:rsidRDefault="00974B68"/>
    <w:p w14:paraId="28C5D7DB" w14:textId="48F6A49B" w:rsidR="00974B68" w:rsidRDefault="00974B68"/>
    <w:p w14:paraId="3915A30E" w14:textId="0E1D1446" w:rsidR="00974B68" w:rsidRDefault="00974B68"/>
    <w:p w14:paraId="0C9F8026" w14:textId="5E03E68D" w:rsidR="00974B68" w:rsidRDefault="00974B68"/>
    <w:p w14:paraId="56B0AAA1" w14:textId="528EC28C" w:rsidR="00974B68" w:rsidRDefault="00974B6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974B68" w:rsidRPr="00D60069" w14:paraId="07B6A63B" w14:textId="77777777" w:rsidTr="003A4121">
        <w:tc>
          <w:tcPr>
            <w:tcW w:w="7650" w:type="dxa"/>
          </w:tcPr>
          <w:p w14:paraId="50EF33C2" w14:textId="1FBDF2D5" w:rsidR="00974B68" w:rsidRPr="00D60069" w:rsidRDefault="00974B68" w:rsidP="003A4121">
            <w:pPr>
              <w:pStyle w:val="Title"/>
            </w:pPr>
            <w:r>
              <w:t xml:space="preserve">Customer Meeting </w:t>
            </w:r>
            <w:r>
              <w:t>3</w:t>
            </w:r>
          </w:p>
        </w:tc>
        <w:tc>
          <w:tcPr>
            <w:tcW w:w="2574" w:type="dxa"/>
            <w:vAlign w:val="bottom"/>
          </w:tcPr>
          <w:p w14:paraId="03A179FD" w14:textId="12B908E0" w:rsidR="00974B68" w:rsidRPr="00D60069" w:rsidRDefault="002708E5" w:rsidP="003A4121">
            <w:pPr>
              <w:pStyle w:val="Heading3"/>
            </w:pPr>
            <w:r>
              <w:t>7</w:t>
            </w:r>
            <w:r w:rsidRPr="002708E5">
              <w:rPr>
                <w:vertAlign w:val="superscript"/>
              </w:rPr>
              <w:t>th</w:t>
            </w:r>
            <w:r>
              <w:t xml:space="preserve"> October </w:t>
            </w:r>
            <w:r w:rsidR="00974B68">
              <w:t>2018</w:t>
            </w:r>
          </w:p>
          <w:p w14:paraId="64D19096" w14:textId="12157533" w:rsidR="00974B68" w:rsidRPr="00D60069" w:rsidRDefault="00974B68" w:rsidP="003A4121">
            <w:pPr>
              <w:pStyle w:val="Heading3"/>
            </w:pPr>
            <w:r>
              <w:t>1</w:t>
            </w:r>
            <w:r w:rsidR="00D80763">
              <w:t>1</w:t>
            </w:r>
            <w:r>
              <w:t>:</w:t>
            </w:r>
            <w:r w:rsidR="00AF4696">
              <w:t>45</w:t>
            </w:r>
            <w:r>
              <w:t xml:space="preserve"> AM</w:t>
            </w:r>
          </w:p>
          <w:p w14:paraId="56A4B4BD" w14:textId="77777777" w:rsidR="00974B68" w:rsidRPr="00D60069" w:rsidRDefault="00974B68" w:rsidP="003A4121">
            <w:pPr>
              <w:pStyle w:val="Heading3"/>
            </w:pPr>
            <w:r>
              <w:t>Gurgaon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974B68" w:rsidRPr="00F01538" w14:paraId="4E558672" w14:textId="77777777" w:rsidTr="003A4121">
        <w:tc>
          <w:tcPr>
            <w:tcW w:w="1946" w:type="dxa"/>
            <w:tcMar>
              <w:top w:w="144" w:type="dxa"/>
            </w:tcMar>
          </w:tcPr>
          <w:p w14:paraId="0513EAAC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691593803"/>
                <w:placeholder>
                  <w:docPart w:val="BA23EAC8F80B486C9BCED47F0DFA0A32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681E75AA" w14:textId="77777777" w:rsidR="00974B68" w:rsidRPr="00F01538" w:rsidRDefault="00974B68" w:rsidP="003A4121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Amandeep Kamboj - Customer</w:t>
            </w:r>
          </w:p>
        </w:tc>
        <w:tc>
          <w:tcPr>
            <w:tcW w:w="1779" w:type="dxa"/>
            <w:tcMar>
              <w:top w:w="144" w:type="dxa"/>
            </w:tcMar>
          </w:tcPr>
          <w:p w14:paraId="7394E8E6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92346430"/>
                <w:placeholder>
                  <w:docPart w:val="CDAACB42E9584D8788A5A0222EC82C81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2B7C035" w14:textId="77777777" w:rsidR="00974B68" w:rsidRPr="00F01538" w:rsidRDefault="00974B68" w:rsidP="003A4121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01538">
              <w:rPr>
                <w:sz w:val="22"/>
                <w:szCs w:val="22"/>
              </w:rPr>
              <w:t>Informal</w:t>
            </w:r>
          </w:p>
        </w:tc>
      </w:tr>
      <w:tr w:rsidR="00974B68" w:rsidRPr="00F01538" w14:paraId="4E3F2606" w14:textId="77777777" w:rsidTr="003A4121">
        <w:sdt>
          <w:sdtPr>
            <w:rPr>
              <w:sz w:val="22"/>
              <w:szCs w:val="22"/>
            </w:rPr>
            <w:id w:val="-1225444825"/>
            <w:placeholder>
              <w:docPart w:val="9E2B34752FC242A1B790DC4B56D06ED2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4213B169" w14:textId="77777777" w:rsidR="00974B68" w:rsidRPr="00F01538" w:rsidRDefault="00974B68" w:rsidP="003A4121">
                <w:pPr>
                  <w:pStyle w:val="Heading2"/>
                  <w:spacing w:after="80"/>
                  <w:outlineLvl w:val="1"/>
                  <w:rPr>
                    <w:sz w:val="22"/>
                    <w:szCs w:val="22"/>
                  </w:rPr>
                </w:pPr>
                <w:r w:rsidRPr="00F01538">
                  <w:rPr>
                    <w:sz w:val="22"/>
                    <w:szCs w:val="22"/>
                  </w:rPr>
                  <w:t>Facilitator:</w:t>
                </w:r>
              </w:p>
            </w:tc>
          </w:sdtContent>
        </w:sdt>
        <w:tc>
          <w:tcPr>
            <w:tcW w:w="3184" w:type="dxa"/>
          </w:tcPr>
          <w:p w14:paraId="0889D580" w14:textId="77777777" w:rsidR="00974B68" w:rsidRPr="00F01538" w:rsidRDefault="00974B68" w:rsidP="003A4121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Amandeep Kamboj</w:t>
            </w:r>
          </w:p>
        </w:tc>
        <w:tc>
          <w:tcPr>
            <w:tcW w:w="1779" w:type="dxa"/>
          </w:tcPr>
          <w:p w14:paraId="2AD04680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499455993"/>
                <w:placeholder>
                  <w:docPart w:val="0219644BE71C43CFBA5FF05D1FF111C7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Note taker:</w:t>
                </w:r>
              </w:sdtContent>
            </w:sdt>
          </w:p>
        </w:tc>
        <w:tc>
          <w:tcPr>
            <w:tcW w:w="3315" w:type="dxa"/>
          </w:tcPr>
          <w:p w14:paraId="132D5C6B" w14:textId="294AF5A6" w:rsidR="00974B68" w:rsidRPr="00F01538" w:rsidRDefault="00974B68" w:rsidP="003A4121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F4696">
              <w:rPr>
                <w:sz w:val="22"/>
                <w:szCs w:val="22"/>
              </w:rPr>
              <w:t>Ashwin Jawahar</w:t>
            </w:r>
          </w:p>
        </w:tc>
      </w:tr>
      <w:tr w:rsidR="00974B68" w:rsidRPr="00F01538" w14:paraId="7091914C" w14:textId="77777777" w:rsidTr="003A4121">
        <w:tc>
          <w:tcPr>
            <w:tcW w:w="1946" w:type="dxa"/>
          </w:tcPr>
          <w:p w14:paraId="67A29403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909255510"/>
                <w:placeholder>
                  <w:docPart w:val="B2B160A3B96542EAB6E744A4A8E82E60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Timekeeper:</w:t>
                </w:r>
              </w:sdtContent>
            </w:sdt>
          </w:p>
        </w:tc>
        <w:tc>
          <w:tcPr>
            <w:tcW w:w="3184" w:type="dxa"/>
          </w:tcPr>
          <w:p w14:paraId="63151D24" w14:textId="55B0047A" w:rsidR="00974B68" w:rsidRPr="00F01538" w:rsidRDefault="00AF4696" w:rsidP="003A4121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Hrithik Raj</w:t>
            </w:r>
          </w:p>
        </w:tc>
        <w:tc>
          <w:tcPr>
            <w:tcW w:w="1779" w:type="dxa"/>
          </w:tcPr>
          <w:p w14:paraId="3C0BD70E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</w:p>
        </w:tc>
        <w:tc>
          <w:tcPr>
            <w:tcW w:w="3315" w:type="dxa"/>
          </w:tcPr>
          <w:p w14:paraId="2D45F9EC" w14:textId="77777777" w:rsidR="00974B68" w:rsidRPr="00F01538" w:rsidRDefault="00974B68" w:rsidP="003A4121">
            <w:pPr>
              <w:spacing w:after="80"/>
              <w:rPr>
                <w:sz w:val="22"/>
                <w:szCs w:val="22"/>
              </w:rPr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974B68" w:rsidRPr="00F01538" w14:paraId="48852868" w14:textId="77777777" w:rsidTr="003A4121">
        <w:tc>
          <w:tcPr>
            <w:tcW w:w="1980" w:type="dxa"/>
            <w:tcMar>
              <w:top w:w="144" w:type="dxa"/>
            </w:tcMar>
          </w:tcPr>
          <w:p w14:paraId="1B800427" w14:textId="77777777" w:rsidR="00974B68" w:rsidRPr="00F01538" w:rsidRDefault="00974B68" w:rsidP="003A4121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70754736"/>
                <w:placeholder>
                  <w:docPart w:val="EEA1C51334CB485985F72ACA6A96F12D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192C033E" w14:textId="77777777" w:rsidR="00974B68" w:rsidRPr="00F01538" w:rsidRDefault="00974B68" w:rsidP="003A4121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Neeraj Pandey, Ashwin Jawahar, Hrithik Raj, Gayathri, Arnav Ajay</w:t>
            </w:r>
          </w:p>
        </w:tc>
      </w:tr>
      <w:tr w:rsidR="00974B68" w:rsidRPr="00F01538" w14:paraId="5E63C91D" w14:textId="77777777" w:rsidTr="003A4121">
        <w:tc>
          <w:tcPr>
            <w:tcW w:w="1980" w:type="dxa"/>
          </w:tcPr>
          <w:p w14:paraId="376BF12D" w14:textId="77777777" w:rsidR="00974B68" w:rsidRPr="00F01538" w:rsidRDefault="00974B68" w:rsidP="003A4121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38674620"/>
                <w:placeholder>
                  <w:docPart w:val="F8E05A3AEA314C9692F35114397EF66D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Please read:</w:t>
                </w:r>
              </w:sdtContent>
            </w:sdt>
          </w:p>
        </w:tc>
        <w:tc>
          <w:tcPr>
            <w:tcW w:w="8244" w:type="dxa"/>
          </w:tcPr>
          <w:p w14:paraId="43102B8E" w14:textId="77777777" w:rsidR="00974B68" w:rsidRPr="00F01538" w:rsidRDefault="00974B68" w:rsidP="003A4121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N/A</w:t>
            </w:r>
          </w:p>
        </w:tc>
      </w:tr>
      <w:tr w:rsidR="00974B68" w:rsidRPr="00F01538" w14:paraId="50E07D40" w14:textId="77777777" w:rsidTr="003A4121">
        <w:tc>
          <w:tcPr>
            <w:tcW w:w="1980" w:type="dxa"/>
          </w:tcPr>
          <w:p w14:paraId="35275845" w14:textId="77777777" w:rsidR="00974B68" w:rsidRPr="00F01538" w:rsidRDefault="00974B68" w:rsidP="003A4121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525165990"/>
                <w:placeholder>
                  <w:docPart w:val="986BD2F2F0424693B0E7342FE727DA7E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Please bring:</w:t>
                </w:r>
              </w:sdtContent>
            </w:sdt>
          </w:p>
        </w:tc>
        <w:tc>
          <w:tcPr>
            <w:tcW w:w="8244" w:type="dxa"/>
          </w:tcPr>
          <w:p w14:paraId="417216C6" w14:textId="77777777" w:rsidR="00974B68" w:rsidRPr="00F01538" w:rsidRDefault="00974B68" w:rsidP="003A4121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N/A</w:t>
            </w:r>
          </w:p>
        </w:tc>
      </w:tr>
    </w:tbl>
    <w:p w14:paraId="4F31D97D" w14:textId="4FF230BA" w:rsidR="00974B68" w:rsidRPr="00D60069" w:rsidRDefault="00756B4D" w:rsidP="00974B68">
      <w:pPr>
        <w:pStyle w:val="Heading1"/>
      </w:pPr>
      <w:r>
        <w:t>30 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974B68" w:rsidRPr="00F01538" w14:paraId="1A1BA90C" w14:textId="77777777" w:rsidTr="003A4121">
        <w:tc>
          <w:tcPr>
            <w:tcW w:w="1620" w:type="dxa"/>
          </w:tcPr>
          <w:p w14:paraId="46717710" w14:textId="77777777" w:rsidR="00974B68" w:rsidRPr="00F01538" w:rsidRDefault="00974B68" w:rsidP="003A4121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007740697"/>
                <w:placeholder>
                  <w:docPart w:val="9190E80A526442E3A9B9AA011F066DF7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Agenda item:</w:t>
                </w:r>
              </w:sdtContent>
            </w:sdt>
          </w:p>
        </w:tc>
        <w:tc>
          <w:tcPr>
            <w:tcW w:w="4970" w:type="dxa"/>
          </w:tcPr>
          <w:p w14:paraId="09F174D0" w14:textId="74BE551D" w:rsidR="00974B68" w:rsidRPr="00F01538" w:rsidRDefault="00144F34" w:rsidP="003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Backend Working of Project</w:t>
            </w:r>
          </w:p>
        </w:tc>
        <w:tc>
          <w:tcPr>
            <w:tcW w:w="1324" w:type="dxa"/>
          </w:tcPr>
          <w:p w14:paraId="0F1AF46E" w14:textId="77777777" w:rsidR="00974B68" w:rsidRPr="00F01538" w:rsidRDefault="00974B68" w:rsidP="003A4121">
            <w:pPr>
              <w:pStyle w:val="Heading2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076011507"/>
                <w:placeholder>
                  <w:docPart w:val="0B8AC9CDEFFB4CF7BFD8C89C6E98181E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181FE187" w14:textId="77777777" w:rsidR="00974B68" w:rsidRPr="00F01538" w:rsidRDefault="00974B68" w:rsidP="003A4121">
            <w:pPr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Amandeep Kamboj</w:t>
            </w:r>
          </w:p>
        </w:tc>
      </w:tr>
    </w:tbl>
    <w:p w14:paraId="32310342" w14:textId="77777777" w:rsidR="00974B68" w:rsidRPr="00F01538" w:rsidRDefault="00974B68" w:rsidP="00974B68">
      <w:pPr>
        <w:pStyle w:val="Heading4"/>
        <w:rPr>
          <w:sz w:val="22"/>
          <w:szCs w:val="22"/>
        </w:rPr>
      </w:pPr>
      <w:sdt>
        <w:sdtPr>
          <w:rPr>
            <w:sz w:val="22"/>
            <w:szCs w:val="22"/>
          </w:rPr>
          <w:id w:val="1290317597"/>
          <w:placeholder>
            <w:docPart w:val="B5432EFBB7E54C4EB10D55EF2B8E3F17"/>
          </w:placeholder>
          <w:temporary/>
          <w:showingPlcHdr/>
          <w15:appearance w15:val="hidden"/>
        </w:sdtPr>
        <w:sdtContent>
          <w:r w:rsidRPr="00F01538">
            <w:rPr>
              <w:sz w:val="22"/>
              <w:szCs w:val="22"/>
            </w:rPr>
            <w:t>Discussion:</w:t>
          </w:r>
        </w:sdtContent>
      </w:sdt>
    </w:p>
    <w:p w14:paraId="1D56C2E9" w14:textId="39894E11" w:rsidR="00974B68" w:rsidRPr="00795480" w:rsidRDefault="00795480" w:rsidP="00974B68">
      <w:pPr>
        <w:rPr>
          <w:sz w:val="22"/>
          <w:szCs w:val="22"/>
        </w:rPr>
      </w:pPr>
      <w:r>
        <w:rPr>
          <w:sz w:val="22"/>
          <w:szCs w:val="22"/>
        </w:rPr>
        <w:t xml:space="preserve">This meeting is focused towards working of the backend which is a relatively small part of the project. Mr. Amandeep wants us to work with MongoDB for database connectivity. </w:t>
      </w:r>
      <w:r w:rsidRPr="00795480">
        <w:rPr>
          <w:rFonts w:ascii="Arial" w:hAnsi="Arial" w:cs="Arial"/>
          <w:color w:val="222222"/>
          <w:sz w:val="22"/>
          <w:szCs w:val="22"/>
          <w:shd w:val="clear" w:color="auto" w:fill="FFFFFF"/>
        </w:rPr>
        <w:t>MongoDB is a free and open-source cross-platform document-oriented database program. Classified as a NoSQL database program, MongoDB uses JSON-like documents with schemata.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He explains to us the implementation of REST API in detail.</w:t>
      </w:r>
      <w:r w:rsidR="0026297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He </w:t>
      </w:r>
      <w:proofErr w:type="gramStart"/>
      <w:r w:rsidR="00262972">
        <w:rPr>
          <w:rFonts w:ascii="Arial" w:hAnsi="Arial" w:cs="Arial"/>
          <w:color w:val="222222"/>
          <w:sz w:val="22"/>
          <w:szCs w:val="22"/>
          <w:shd w:val="clear" w:color="auto" w:fill="FFFFFF"/>
        </w:rPr>
        <w:t>later on</w:t>
      </w:r>
      <w:proofErr w:type="gramEnd"/>
      <w:r w:rsidR="0026297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goes on to solve problems faced while making the project.</w:t>
      </w:r>
    </w:p>
    <w:p w14:paraId="24802682" w14:textId="77777777" w:rsidR="00974B68" w:rsidRPr="00F01538" w:rsidRDefault="00974B68" w:rsidP="00974B68">
      <w:pPr>
        <w:pStyle w:val="Heading4"/>
        <w:rPr>
          <w:sz w:val="22"/>
          <w:szCs w:val="22"/>
        </w:rPr>
      </w:pPr>
      <w:sdt>
        <w:sdtPr>
          <w:rPr>
            <w:sz w:val="22"/>
            <w:szCs w:val="22"/>
          </w:rPr>
          <w:id w:val="1322465977"/>
          <w:placeholder>
            <w:docPart w:val="651ECAA7D86B4FFD84188FBCA8ACB65C"/>
          </w:placeholder>
          <w:temporary/>
          <w:showingPlcHdr/>
          <w15:appearance w15:val="hidden"/>
        </w:sdtPr>
        <w:sdtContent>
          <w:r w:rsidRPr="00F01538">
            <w:rPr>
              <w:sz w:val="22"/>
              <w:szCs w:val="22"/>
            </w:rPr>
            <w:t>Conclusions:</w:t>
          </w:r>
        </w:sdtContent>
      </w:sdt>
      <w:r w:rsidRPr="00F01538">
        <w:rPr>
          <w:sz w:val="22"/>
          <w:szCs w:val="22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974B68" w:rsidRPr="00F01538" w14:paraId="6A9DFFDA" w14:textId="77777777" w:rsidTr="003A4121">
        <w:trPr>
          <w:tblHeader/>
        </w:trPr>
        <w:tc>
          <w:tcPr>
            <w:tcW w:w="5310" w:type="dxa"/>
            <w:vAlign w:val="bottom"/>
          </w:tcPr>
          <w:p w14:paraId="6352161A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629132080"/>
                <w:placeholder>
                  <w:docPart w:val="9EB93E205C5E449384086D24790206E4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F26CB38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74753920"/>
                <w:placeholder>
                  <w:docPart w:val="B69CB6F7C454463DB810148CD4FF21BF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E4F1322" w14:textId="77777777" w:rsidR="00974B68" w:rsidRPr="00F01538" w:rsidRDefault="00974B68" w:rsidP="003A4121">
            <w:pPr>
              <w:pStyle w:val="Heading2"/>
              <w:spacing w:after="80"/>
              <w:outlineLvl w:val="1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3190923"/>
                <w:placeholder>
                  <w:docPart w:val="3C39A07BEFA24696B5B2AE0E5FCCF590"/>
                </w:placeholder>
                <w:temporary/>
                <w:showingPlcHdr/>
                <w15:appearance w15:val="hidden"/>
              </w:sdtPr>
              <w:sdtContent>
                <w:r w:rsidRPr="00F01538">
                  <w:rPr>
                    <w:sz w:val="22"/>
                    <w:szCs w:val="22"/>
                  </w:rPr>
                  <w:t>Deadline</w:t>
                </w:r>
              </w:sdtContent>
            </w:sdt>
          </w:p>
        </w:tc>
      </w:tr>
      <w:tr w:rsidR="00974B68" w:rsidRPr="00F01538" w14:paraId="63B3C14E" w14:textId="77777777" w:rsidTr="003A4121">
        <w:tc>
          <w:tcPr>
            <w:tcW w:w="5310" w:type="dxa"/>
          </w:tcPr>
          <w:p w14:paraId="4A6D3BD1" w14:textId="63BF467A" w:rsidR="00974B68" w:rsidRPr="00F01538" w:rsidRDefault="003558AC" w:rsidP="003A4121">
            <w:pPr>
              <w:pStyle w:val="ListBullet"/>
              <w:numPr>
                <w:ilvl w:val="0"/>
                <w:numId w:val="7"/>
              </w:num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Document </w:t>
            </w:r>
          </w:p>
        </w:tc>
        <w:tc>
          <w:tcPr>
            <w:tcW w:w="3060" w:type="dxa"/>
          </w:tcPr>
          <w:p w14:paraId="5B9C90CC" w14:textId="77777777" w:rsidR="00974B68" w:rsidRPr="00F01538" w:rsidRDefault="00974B68" w:rsidP="003A4121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206BD414" w14:textId="4675F6AE" w:rsidR="00974B68" w:rsidRPr="00F01538" w:rsidRDefault="003558AC" w:rsidP="003A4121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3558A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October</w:t>
            </w:r>
            <w:r w:rsidR="004D09E8">
              <w:rPr>
                <w:sz w:val="22"/>
                <w:szCs w:val="22"/>
              </w:rPr>
              <w:t xml:space="preserve"> 2018</w:t>
            </w:r>
          </w:p>
        </w:tc>
      </w:tr>
      <w:tr w:rsidR="00974B68" w:rsidRPr="00F01538" w14:paraId="01E9A7DA" w14:textId="77777777" w:rsidTr="003A4121">
        <w:tc>
          <w:tcPr>
            <w:tcW w:w="5310" w:type="dxa"/>
          </w:tcPr>
          <w:p w14:paraId="020BB677" w14:textId="06FC7B36" w:rsidR="00974B68" w:rsidRPr="00F01538" w:rsidRDefault="0083741F" w:rsidP="003A4121">
            <w:pPr>
              <w:pStyle w:val="ListBulle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familiarized with REST API</w:t>
            </w:r>
          </w:p>
        </w:tc>
        <w:tc>
          <w:tcPr>
            <w:tcW w:w="3060" w:type="dxa"/>
          </w:tcPr>
          <w:p w14:paraId="1663A0A4" w14:textId="77777777" w:rsidR="00974B68" w:rsidRPr="00F01538" w:rsidRDefault="00974B68" w:rsidP="003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071669E8" w14:textId="2A1E22B7" w:rsidR="00974B68" w:rsidRPr="00F01538" w:rsidRDefault="0083741F" w:rsidP="003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83741F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="00671DE6">
              <w:rPr>
                <w:sz w:val="22"/>
                <w:szCs w:val="22"/>
              </w:rPr>
              <w:t xml:space="preserve">October </w:t>
            </w:r>
            <w:r w:rsidR="00974B68">
              <w:rPr>
                <w:sz w:val="22"/>
                <w:szCs w:val="22"/>
              </w:rPr>
              <w:t>2018</w:t>
            </w:r>
          </w:p>
        </w:tc>
      </w:tr>
      <w:tr w:rsidR="00974B68" w:rsidRPr="00F01538" w14:paraId="2FCE51FE" w14:textId="77777777" w:rsidTr="003A4121">
        <w:tc>
          <w:tcPr>
            <w:tcW w:w="5310" w:type="dxa"/>
          </w:tcPr>
          <w:p w14:paraId="7BD8FD01" w14:textId="0BDE5C30" w:rsidR="00974B68" w:rsidRPr="00F01538" w:rsidRDefault="00795480" w:rsidP="003A4121">
            <w:pPr>
              <w:pStyle w:val="ListBullet"/>
              <w:numPr>
                <w:ilvl w:val="0"/>
                <w:numId w:val="7"/>
              </w:num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 and implement MongoDB</w:t>
            </w:r>
          </w:p>
        </w:tc>
        <w:tc>
          <w:tcPr>
            <w:tcW w:w="3060" w:type="dxa"/>
          </w:tcPr>
          <w:p w14:paraId="4E6F1304" w14:textId="77777777" w:rsidR="00974B68" w:rsidRPr="00F01538" w:rsidRDefault="00974B68" w:rsidP="003A4121">
            <w:pPr>
              <w:spacing w:after="80"/>
              <w:rPr>
                <w:sz w:val="22"/>
                <w:szCs w:val="22"/>
              </w:rPr>
            </w:pPr>
            <w:r w:rsidRPr="00F01538">
              <w:rPr>
                <w:sz w:val="22"/>
                <w:szCs w:val="22"/>
              </w:rPr>
              <w:t>All Team Members</w:t>
            </w:r>
          </w:p>
        </w:tc>
        <w:tc>
          <w:tcPr>
            <w:tcW w:w="1854" w:type="dxa"/>
          </w:tcPr>
          <w:p w14:paraId="16395068" w14:textId="667182FC" w:rsidR="00974B68" w:rsidRPr="00F01538" w:rsidRDefault="00BF506E" w:rsidP="003A4121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BF506E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 Nov</w:t>
            </w:r>
            <w:bookmarkStart w:id="6" w:name="_GoBack"/>
            <w:bookmarkEnd w:id="6"/>
            <w:r w:rsidR="00D94C0F">
              <w:rPr>
                <w:sz w:val="22"/>
                <w:szCs w:val="22"/>
              </w:rPr>
              <w:t xml:space="preserve"> 2018</w:t>
            </w:r>
          </w:p>
        </w:tc>
      </w:tr>
    </w:tbl>
    <w:p w14:paraId="49CA4974" w14:textId="77777777" w:rsidR="00974B68" w:rsidRPr="00D60069" w:rsidRDefault="00974B68"/>
    <w:sectPr w:rsidR="00974B68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0378" w14:textId="77777777" w:rsidR="002504BA" w:rsidRDefault="002504BA">
      <w:pPr>
        <w:spacing w:before="0" w:after="0"/>
      </w:pPr>
      <w:r>
        <w:separator/>
      </w:r>
    </w:p>
  </w:endnote>
  <w:endnote w:type="continuationSeparator" w:id="0">
    <w:p w14:paraId="5A7B5DA1" w14:textId="77777777" w:rsidR="002504BA" w:rsidRDefault="002504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D3087E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78D10" w14:textId="77777777" w:rsidR="002504BA" w:rsidRDefault="002504BA">
      <w:pPr>
        <w:spacing w:before="0" w:after="0"/>
      </w:pPr>
      <w:r>
        <w:separator/>
      </w:r>
    </w:p>
  </w:footnote>
  <w:footnote w:type="continuationSeparator" w:id="0">
    <w:p w14:paraId="5D994C04" w14:textId="77777777" w:rsidR="002504BA" w:rsidRDefault="002504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9588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3F93EC3"/>
    <w:multiLevelType w:val="hybridMultilevel"/>
    <w:tmpl w:val="150007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C4"/>
    <w:rsid w:val="00071A0E"/>
    <w:rsid w:val="000D40CF"/>
    <w:rsid w:val="00144F34"/>
    <w:rsid w:val="001E0877"/>
    <w:rsid w:val="001F2A27"/>
    <w:rsid w:val="00210FBE"/>
    <w:rsid w:val="002504BA"/>
    <w:rsid w:val="00262972"/>
    <w:rsid w:val="002708E5"/>
    <w:rsid w:val="002B2D13"/>
    <w:rsid w:val="002F645E"/>
    <w:rsid w:val="00310C72"/>
    <w:rsid w:val="0034721D"/>
    <w:rsid w:val="003558AC"/>
    <w:rsid w:val="003A2281"/>
    <w:rsid w:val="003A41FA"/>
    <w:rsid w:val="003C1BFD"/>
    <w:rsid w:val="003D20C4"/>
    <w:rsid w:val="003D5BF7"/>
    <w:rsid w:val="003F257D"/>
    <w:rsid w:val="0040742B"/>
    <w:rsid w:val="004107D1"/>
    <w:rsid w:val="004549E3"/>
    <w:rsid w:val="004602C7"/>
    <w:rsid w:val="004D09E8"/>
    <w:rsid w:val="005428BA"/>
    <w:rsid w:val="005A7328"/>
    <w:rsid w:val="006344A8"/>
    <w:rsid w:val="00671DE6"/>
    <w:rsid w:val="00691FF6"/>
    <w:rsid w:val="006A3D3E"/>
    <w:rsid w:val="00734EEC"/>
    <w:rsid w:val="00756B4D"/>
    <w:rsid w:val="0076678D"/>
    <w:rsid w:val="00795480"/>
    <w:rsid w:val="007E6487"/>
    <w:rsid w:val="007F04FA"/>
    <w:rsid w:val="0083741F"/>
    <w:rsid w:val="00860D6C"/>
    <w:rsid w:val="008D48ED"/>
    <w:rsid w:val="009433F9"/>
    <w:rsid w:val="00974B68"/>
    <w:rsid w:val="009A0655"/>
    <w:rsid w:val="00A35A2F"/>
    <w:rsid w:val="00AF4696"/>
    <w:rsid w:val="00BF506E"/>
    <w:rsid w:val="00C1734D"/>
    <w:rsid w:val="00C30436"/>
    <w:rsid w:val="00C65F47"/>
    <w:rsid w:val="00D60069"/>
    <w:rsid w:val="00D62E01"/>
    <w:rsid w:val="00D661EE"/>
    <w:rsid w:val="00D7149D"/>
    <w:rsid w:val="00D80763"/>
    <w:rsid w:val="00D81279"/>
    <w:rsid w:val="00D93CB6"/>
    <w:rsid w:val="00D94C0F"/>
    <w:rsid w:val="00DD1A24"/>
    <w:rsid w:val="00E048B4"/>
    <w:rsid w:val="00E3491B"/>
    <w:rsid w:val="00EB4728"/>
    <w:rsid w:val="00F00EE1"/>
    <w:rsid w:val="00F01538"/>
    <w:rsid w:val="00F434DD"/>
    <w:rsid w:val="00FC692E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B3D48"/>
  <w15:docId w15:val="{131CDE7F-FE50-4B5D-9931-225C5A0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64FBEBEB024C26949871DF0347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230EC-1B7F-4B9B-9D92-3834C5F8B4AC}"/>
      </w:docPartPr>
      <w:docPartBody>
        <w:p w:rsidR="003254F7" w:rsidRDefault="00B27935">
          <w:pPr>
            <w:pStyle w:val="B164FBEBEB024C26949871DF03475810"/>
          </w:pPr>
          <w:r w:rsidRPr="00E048B4">
            <w:t>Meeting called by:</w:t>
          </w:r>
        </w:p>
      </w:docPartBody>
    </w:docPart>
    <w:docPart>
      <w:docPartPr>
        <w:name w:val="022D5E97C3C943AE83F26F407D65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E6D29-BF12-46C7-A1A0-F739F799F843}"/>
      </w:docPartPr>
      <w:docPartBody>
        <w:p w:rsidR="003254F7" w:rsidRDefault="00B27935">
          <w:pPr>
            <w:pStyle w:val="022D5E97C3C943AE83F26F407D659713"/>
          </w:pPr>
          <w:r w:rsidRPr="00E048B4">
            <w:t>Type of meeting:</w:t>
          </w:r>
        </w:p>
      </w:docPartBody>
    </w:docPart>
    <w:docPart>
      <w:docPartPr>
        <w:name w:val="E6E494A618FD4324BB1617D91F233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0E773-FCBB-40BF-A036-1981E56C36B3}"/>
      </w:docPartPr>
      <w:docPartBody>
        <w:p w:rsidR="003254F7" w:rsidRDefault="00B27935">
          <w:pPr>
            <w:pStyle w:val="E6E494A618FD4324BB1617D91F2334C9"/>
          </w:pPr>
          <w:r w:rsidRPr="00E048B4">
            <w:t>Facilitator:</w:t>
          </w:r>
        </w:p>
      </w:docPartBody>
    </w:docPart>
    <w:docPart>
      <w:docPartPr>
        <w:name w:val="676150CF401B4D7BA06978DAA04FF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07646-90F0-4F80-A9FA-076F38141D36}"/>
      </w:docPartPr>
      <w:docPartBody>
        <w:p w:rsidR="003254F7" w:rsidRDefault="00B27935">
          <w:pPr>
            <w:pStyle w:val="676150CF401B4D7BA06978DAA04FF010"/>
          </w:pPr>
          <w:r w:rsidRPr="00E048B4">
            <w:t>Note taker:</w:t>
          </w:r>
        </w:p>
      </w:docPartBody>
    </w:docPart>
    <w:docPart>
      <w:docPartPr>
        <w:name w:val="4B9C5B0EDE684E38AA70103DD6967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62538-1F28-498D-A7CF-DF0D28C3B72F}"/>
      </w:docPartPr>
      <w:docPartBody>
        <w:p w:rsidR="003254F7" w:rsidRDefault="00B27935">
          <w:pPr>
            <w:pStyle w:val="4B9C5B0EDE684E38AA70103DD69675C0"/>
          </w:pPr>
          <w:r w:rsidRPr="00E048B4">
            <w:t>Timekeeper:</w:t>
          </w:r>
        </w:p>
      </w:docPartBody>
    </w:docPart>
    <w:docPart>
      <w:docPartPr>
        <w:name w:val="AF7E667FFC4B4074ACFFDF2E46BF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E1AB-445E-448F-9403-82EA61E9EBAC}"/>
      </w:docPartPr>
      <w:docPartBody>
        <w:p w:rsidR="003254F7" w:rsidRDefault="00B27935">
          <w:pPr>
            <w:pStyle w:val="AF7E667FFC4B4074ACFFDF2E46BF9A51"/>
          </w:pPr>
          <w:r>
            <w:t>Attendees:</w:t>
          </w:r>
        </w:p>
      </w:docPartBody>
    </w:docPart>
    <w:docPart>
      <w:docPartPr>
        <w:name w:val="9884EE8EE993453BB76B813F8BCC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D443C-8CDF-48EE-BEBA-917C1E5942CD}"/>
      </w:docPartPr>
      <w:docPartBody>
        <w:p w:rsidR="003254F7" w:rsidRDefault="00B27935">
          <w:pPr>
            <w:pStyle w:val="9884EE8EE993453BB76B813F8BCC2106"/>
          </w:pPr>
          <w:r>
            <w:t>Please read:</w:t>
          </w:r>
        </w:p>
      </w:docPartBody>
    </w:docPart>
    <w:docPart>
      <w:docPartPr>
        <w:name w:val="E65A9CC0FCF344AA98B77BA921C1A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2198-03EE-4FF7-933E-D9D6F31319C2}"/>
      </w:docPartPr>
      <w:docPartBody>
        <w:p w:rsidR="003254F7" w:rsidRDefault="00B27935">
          <w:pPr>
            <w:pStyle w:val="E65A9CC0FCF344AA98B77BA921C1A4E7"/>
          </w:pPr>
          <w:r>
            <w:t>Please bring:</w:t>
          </w:r>
        </w:p>
      </w:docPartBody>
    </w:docPart>
    <w:docPart>
      <w:docPartPr>
        <w:name w:val="3ECE069849634242BE898D2091B9A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B71DC-FCDA-4302-A472-01E7A65CD65F}"/>
      </w:docPartPr>
      <w:docPartBody>
        <w:p w:rsidR="003254F7" w:rsidRDefault="00B27935">
          <w:pPr>
            <w:pStyle w:val="3ECE069849634242BE898D2091B9A0AB"/>
          </w:pPr>
          <w:r>
            <w:t>Agenda item:</w:t>
          </w:r>
        </w:p>
      </w:docPartBody>
    </w:docPart>
    <w:docPart>
      <w:docPartPr>
        <w:name w:val="CD5CA1DEB79B492EA1054953252F8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8DEC8-E5DE-4ABA-A77D-1B808A3A8085}"/>
      </w:docPartPr>
      <w:docPartBody>
        <w:p w:rsidR="003254F7" w:rsidRDefault="00B27935">
          <w:pPr>
            <w:pStyle w:val="CD5CA1DEB79B492EA1054953252F89B8"/>
          </w:pPr>
          <w:r>
            <w:t>Presenter:</w:t>
          </w:r>
        </w:p>
      </w:docPartBody>
    </w:docPart>
    <w:docPart>
      <w:docPartPr>
        <w:name w:val="7C1A45E731A54D15B167F7CFE6FC3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8C572-5B82-49B4-BA65-7385AB4CE9B3}"/>
      </w:docPartPr>
      <w:docPartBody>
        <w:p w:rsidR="003254F7" w:rsidRDefault="00B27935">
          <w:pPr>
            <w:pStyle w:val="7C1A45E731A54D15B167F7CFE6FC3F3C"/>
          </w:pPr>
          <w:r>
            <w:t>Discussion:</w:t>
          </w:r>
        </w:p>
      </w:docPartBody>
    </w:docPart>
    <w:docPart>
      <w:docPartPr>
        <w:name w:val="F3907CA1F8854139A712844E852E3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05414-8636-43B1-AD39-2184FB497FA3}"/>
      </w:docPartPr>
      <w:docPartBody>
        <w:p w:rsidR="003254F7" w:rsidRDefault="00B27935">
          <w:pPr>
            <w:pStyle w:val="F3907CA1F8854139A712844E852E3AB8"/>
          </w:pPr>
          <w:r>
            <w:t>Conclusions:</w:t>
          </w:r>
        </w:p>
      </w:docPartBody>
    </w:docPart>
    <w:docPart>
      <w:docPartPr>
        <w:name w:val="23974AE978B2452AB0C42D2E8A6D8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8FFB-5812-4EDA-BC22-873F43085B0B}"/>
      </w:docPartPr>
      <w:docPartBody>
        <w:p w:rsidR="003254F7" w:rsidRDefault="00B27935">
          <w:pPr>
            <w:pStyle w:val="23974AE978B2452AB0C42D2E8A6D823F"/>
          </w:pPr>
          <w:r>
            <w:t>Action items</w:t>
          </w:r>
        </w:p>
      </w:docPartBody>
    </w:docPart>
    <w:docPart>
      <w:docPartPr>
        <w:name w:val="91278837C3D14833A5AF2BBED624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EA85-F67C-43D6-AEFF-23319C49168B}"/>
      </w:docPartPr>
      <w:docPartBody>
        <w:p w:rsidR="003254F7" w:rsidRDefault="00B27935">
          <w:pPr>
            <w:pStyle w:val="91278837C3D14833A5AF2BBED624507A"/>
          </w:pPr>
          <w:r>
            <w:t>Person responsible</w:t>
          </w:r>
        </w:p>
      </w:docPartBody>
    </w:docPart>
    <w:docPart>
      <w:docPartPr>
        <w:name w:val="60B2C473D05443B2A0ED6E94A907E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F54C4-C897-4587-BDF8-1640F8FFA2CC}"/>
      </w:docPartPr>
      <w:docPartBody>
        <w:p w:rsidR="003254F7" w:rsidRDefault="00B27935">
          <w:pPr>
            <w:pStyle w:val="60B2C473D05443B2A0ED6E94A907E3F1"/>
          </w:pPr>
          <w:r>
            <w:t>Deadline</w:t>
          </w:r>
        </w:p>
      </w:docPartBody>
    </w:docPart>
    <w:docPart>
      <w:docPartPr>
        <w:name w:val="D521D823C31C4112AF66AF070B04A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036E9-221B-49CD-8025-D3D6A311A5EF}"/>
      </w:docPartPr>
      <w:docPartBody>
        <w:p w:rsidR="003254F7" w:rsidRDefault="00893CA1" w:rsidP="00893CA1">
          <w:pPr>
            <w:pStyle w:val="D521D823C31C4112AF66AF070B04AE9F"/>
          </w:pPr>
          <w:r w:rsidRPr="00E048B4">
            <w:t>Meeting called by:</w:t>
          </w:r>
        </w:p>
      </w:docPartBody>
    </w:docPart>
    <w:docPart>
      <w:docPartPr>
        <w:name w:val="228AB1D82E3E4C75A06468317C642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98E0A-B06C-44F4-A561-0B40E9D5EDB6}"/>
      </w:docPartPr>
      <w:docPartBody>
        <w:p w:rsidR="003254F7" w:rsidRDefault="00893CA1" w:rsidP="00893CA1">
          <w:pPr>
            <w:pStyle w:val="228AB1D82E3E4C75A06468317C6420AA"/>
          </w:pPr>
          <w:r w:rsidRPr="00E048B4">
            <w:t>Type of meeting:</w:t>
          </w:r>
        </w:p>
      </w:docPartBody>
    </w:docPart>
    <w:docPart>
      <w:docPartPr>
        <w:name w:val="F3CEFBC3C1F14C52AD81FBC758EDC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ED7F4-D921-4D66-BF64-E6D20AEF72C1}"/>
      </w:docPartPr>
      <w:docPartBody>
        <w:p w:rsidR="003254F7" w:rsidRDefault="00893CA1" w:rsidP="00893CA1">
          <w:pPr>
            <w:pStyle w:val="F3CEFBC3C1F14C52AD81FBC758EDCF40"/>
          </w:pPr>
          <w:r w:rsidRPr="00E048B4">
            <w:t>Facilitator:</w:t>
          </w:r>
        </w:p>
      </w:docPartBody>
    </w:docPart>
    <w:docPart>
      <w:docPartPr>
        <w:name w:val="53AF37B5A0B64DD9B761C2669ACF0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F07FC-F4DD-4740-B62C-4812B732C064}"/>
      </w:docPartPr>
      <w:docPartBody>
        <w:p w:rsidR="003254F7" w:rsidRDefault="00893CA1" w:rsidP="00893CA1">
          <w:pPr>
            <w:pStyle w:val="53AF37B5A0B64DD9B761C2669ACF0CE1"/>
          </w:pPr>
          <w:r w:rsidRPr="00E048B4">
            <w:t>Note taker:</w:t>
          </w:r>
        </w:p>
      </w:docPartBody>
    </w:docPart>
    <w:docPart>
      <w:docPartPr>
        <w:name w:val="987D1A4E1FCD44FF973F26495CF0F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1ADA8-7D18-4593-A461-D1058E1FDFB5}"/>
      </w:docPartPr>
      <w:docPartBody>
        <w:p w:rsidR="003254F7" w:rsidRDefault="00893CA1" w:rsidP="00893CA1">
          <w:pPr>
            <w:pStyle w:val="987D1A4E1FCD44FF973F26495CF0F562"/>
          </w:pPr>
          <w:r w:rsidRPr="00E048B4">
            <w:t>Timekeeper:</w:t>
          </w:r>
        </w:p>
      </w:docPartBody>
    </w:docPart>
    <w:docPart>
      <w:docPartPr>
        <w:name w:val="BD5B7F1C75694D9CBE20AD89080C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41F5B-FA47-4EB4-A8F1-C9B82D2D1695}"/>
      </w:docPartPr>
      <w:docPartBody>
        <w:p w:rsidR="003254F7" w:rsidRDefault="00893CA1" w:rsidP="00893CA1">
          <w:pPr>
            <w:pStyle w:val="BD5B7F1C75694D9CBE20AD89080C8E85"/>
          </w:pPr>
          <w:r>
            <w:t>Attendees:</w:t>
          </w:r>
        </w:p>
      </w:docPartBody>
    </w:docPart>
    <w:docPart>
      <w:docPartPr>
        <w:name w:val="722E408A015D48049C539C09F5D9D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3C9EA-679C-430C-A472-3157DA9A0BFF}"/>
      </w:docPartPr>
      <w:docPartBody>
        <w:p w:rsidR="003254F7" w:rsidRDefault="00893CA1" w:rsidP="00893CA1">
          <w:pPr>
            <w:pStyle w:val="722E408A015D48049C539C09F5D9D0F9"/>
          </w:pPr>
          <w:r>
            <w:t>Please read:</w:t>
          </w:r>
        </w:p>
      </w:docPartBody>
    </w:docPart>
    <w:docPart>
      <w:docPartPr>
        <w:name w:val="C3748A545F0A46E19A01C4B722953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AD137-F167-4D93-9619-D73C3150BBD9}"/>
      </w:docPartPr>
      <w:docPartBody>
        <w:p w:rsidR="003254F7" w:rsidRDefault="00893CA1" w:rsidP="00893CA1">
          <w:pPr>
            <w:pStyle w:val="C3748A545F0A46E19A01C4B72295307D"/>
          </w:pPr>
          <w:r>
            <w:t>Please bring:</w:t>
          </w:r>
        </w:p>
      </w:docPartBody>
    </w:docPart>
    <w:docPart>
      <w:docPartPr>
        <w:name w:val="1FA4C9B3AEED4C06B064E0E183EAF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81BFC-76FC-43D5-ABFD-351D901E126D}"/>
      </w:docPartPr>
      <w:docPartBody>
        <w:p w:rsidR="003254F7" w:rsidRDefault="00893CA1" w:rsidP="00893CA1">
          <w:pPr>
            <w:pStyle w:val="1FA4C9B3AEED4C06B064E0E183EAF9E0"/>
          </w:pPr>
          <w:r>
            <w:t>Agenda item:</w:t>
          </w:r>
        </w:p>
      </w:docPartBody>
    </w:docPart>
    <w:docPart>
      <w:docPartPr>
        <w:name w:val="A336302C36724EE8B56750E10068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1B152-E8A7-4752-BF59-D237525D7D22}"/>
      </w:docPartPr>
      <w:docPartBody>
        <w:p w:rsidR="003254F7" w:rsidRDefault="00893CA1" w:rsidP="00893CA1">
          <w:pPr>
            <w:pStyle w:val="A336302C36724EE8B56750E10068D5AC"/>
          </w:pPr>
          <w:r>
            <w:t>Presenter:</w:t>
          </w:r>
        </w:p>
      </w:docPartBody>
    </w:docPart>
    <w:docPart>
      <w:docPartPr>
        <w:name w:val="2F17E8989C9344AE8636A7166527E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4C2D8-1143-4806-A78B-DE714CC47EF2}"/>
      </w:docPartPr>
      <w:docPartBody>
        <w:p w:rsidR="003254F7" w:rsidRDefault="00893CA1" w:rsidP="00893CA1">
          <w:pPr>
            <w:pStyle w:val="2F17E8989C9344AE8636A7166527E445"/>
          </w:pPr>
          <w:r>
            <w:t>Discussion:</w:t>
          </w:r>
        </w:p>
      </w:docPartBody>
    </w:docPart>
    <w:docPart>
      <w:docPartPr>
        <w:name w:val="D075273502624776931E22CD9438A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FA804-7841-4B1F-9652-CC890393EB72}"/>
      </w:docPartPr>
      <w:docPartBody>
        <w:p w:rsidR="003254F7" w:rsidRDefault="00893CA1" w:rsidP="00893CA1">
          <w:pPr>
            <w:pStyle w:val="D075273502624776931E22CD9438AF3D"/>
          </w:pPr>
          <w:r>
            <w:t>Conclusions:</w:t>
          </w:r>
        </w:p>
      </w:docPartBody>
    </w:docPart>
    <w:docPart>
      <w:docPartPr>
        <w:name w:val="9B4F8D1657AA4C13AD5B74443A696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7B2E-9BB2-4197-BA06-A3DC1571F2F1}"/>
      </w:docPartPr>
      <w:docPartBody>
        <w:p w:rsidR="003254F7" w:rsidRDefault="00893CA1" w:rsidP="00893CA1">
          <w:pPr>
            <w:pStyle w:val="9B4F8D1657AA4C13AD5B74443A696936"/>
          </w:pPr>
          <w:r>
            <w:t>Action items</w:t>
          </w:r>
        </w:p>
      </w:docPartBody>
    </w:docPart>
    <w:docPart>
      <w:docPartPr>
        <w:name w:val="F4EC51CA69564227A446E9FC35145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B64DF-C41A-42E7-8EC2-7B941D7677D2}"/>
      </w:docPartPr>
      <w:docPartBody>
        <w:p w:rsidR="003254F7" w:rsidRDefault="00893CA1" w:rsidP="00893CA1">
          <w:pPr>
            <w:pStyle w:val="F4EC51CA69564227A446E9FC35145A74"/>
          </w:pPr>
          <w:r>
            <w:t>Person responsible</w:t>
          </w:r>
        </w:p>
      </w:docPartBody>
    </w:docPart>
    <w:docPart>
      <w:docPartPr>
        <w:name w:val="6C9DE5D284A349DF9A88978B0090C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5A58-56B0-45D6-ADE8-26F17B143B78}"/>
      </w:docPartPr>
      <w:docPartBody>
        <w:p w:rsidR="003254F7" w:rsidRDefault="00893CA1" w:rsidP="00893CA1">
          <w:pPr>
            <w:pStyle w:val="6C9DE5D284A349DF9A88978B0090C0D0"/>
          </w:pPr>
          <w:r>
            <w:t>Deadline</w:t>
          </w:r>
        </w:p>
      </w:docPartBody>
    </w:docPart>
    <w:docPart>
      <w:docPartPr>
        <w:name w:val="BA23EAC8F80B486C9BCED47F0DFA0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A1274-FBA7-4026-BE78-7453C8D46DDE}"/>
      </w:docPartPr>
      <w:docPartBody>
        <w:p w:rsidR="00000000" w:rsidRDefault="003254F7" w:rsidP="003254F7">
          <w:pPr>
            <w:pStyle w:val="BA23EAC8F80B486C9BCED47F0DFA0A32"/>
          </w:pPr>
          <w:r w:rsidRPr="00E048B4">
            <w:t>Meeting called by:</w:t>
          </w:r>
        </w:p>
      </w:docPartBody>
    </w:docPart>
    <w:docPart>
      <w:docPartPr>
        <w:name w:val="CDAACB42E9584D8788A5A0222EC82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8C11-9D79-4FFD-B1F1-B1B218D928FC}"/>
      </w:docPartPr>
      <w:docPartBody>
        <w:p w:rsidR="00000000" w:rsidRDefault="003254F7" w:rsidP="003254F7">
          <w:pPr>
            <w:pStyle w:val="CDAACB42E9584D8788A5A0222EC82C81"/>
          </w:pPr>
          <w:r w:rsidRPr="00E048B4">
            <w:t>Type of meeting:</w:t>
          </w:r>
        </w:p>
      </w:docPartBody>
    </w:docPart>
    <w:docPart>
      <w:docPartPr>
        <w:name w:val="9E2B34752FC242A1B790DC4B56D0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AF6E-8BFB-4B19-B2D9-C1AB59BB3520}"/>
      </w:docPartPr>
      <w:docPartBody>
        <w:p w:rsidR="00000000" w:rsidRDefault="003254F7" w:rsidP="003254F7">
          <w:pPr>
            <w:pStyle w:val="9E2B34752FC242A1B790DC4B56D06ED2"/>
          </w:pPr>
          <w:r w:rsidRPr="00E048B4">
            <w:t>Facilitator:</w:t>
          </w:r>
        </w:p>
      </w:docPartBody>
    </w:docPart>
    <w:docPart>
      <w:docPartPr>
        <w:name w:val="0219644BE71C43CFBA5FF05D1FF11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B2F4-A820-4A36-9A5A-258F2AA12E78}"/>
      </w:docPartPr>
      <w:docPartBody>
        <w:p w:rsidR="00000000" w:rsidRDefault="003254F7" w:rsidP="003254F7">
          <w:pPr>
            <w:pStyle w:val="0219644BE71C43CFBA5FF05D1FF111C7"/>
          </w:pPr>
          <w:r w:rsidRPr="00E048B4">
            <w:t>Note taker:</w:t>
          </w:r>
        </w:p>
      </w:docPartBody>
    </w:docPart>
    <w:docPart>
      <w:docPartPr>
        <w:name w:val="B2B160A3B96542EAB6E744A4A8E82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5C2B-3B66-4CA4-A72F-289BC35B5222}"/>
      </w:docPartPr>
      <w:docPartBody>
        <w:p w:rsidR="00000000" w:rsidRDefault="003254F7" w:rsidP="003254F7">
          <w:pPr>
            <w:pStyle w:val="B2B160A3B96542EAB6E744A4A8E82E60"/>
          </w:pPr>
          <w:r w:rsidRPr="00E048B4">
            <w:t>Timekeeper:</w:t>
          </w:r>
        </w:p>
      </w:docPartBody>
    </w:docPart>
    <w:docPart>
      <w:docPartPr>
        <w:name w:val="EEA1C51334CB485985F72ACA6A96F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3FBB8-6817-467B-8917-9039F2997E4E}"/>
      </w:docPartPr>
      <w:docPartBody>
        <w:p w:rsidR="00000000" w:rsidRDefault="003254F7" w:rsidP="003254F7">
          <w:pPr>
            <w:pStyle w:val="EEA1C51334CB485985F72ACA6A96F12D"/>
          </w:pPr>
          <w:r>
            <w:t>Attendees:</w:t>
          </w:r>
        </w:p>
      </w:docPartBody>
    </w:docPart>
    <w:docPart>
      <w:docPartPr>
        <w:name w:val="F8E05A3AEA314C9692F35114397EF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8CFB-6CC1-41E6-BC60-79C544146A11}"/>
      </w:docPartPr>
      <w:docPartBody>
        <w:p w:rsidR="00000000" w:rsidRDefault="003254F7" w:rsidP="003254F7">
          <w:pPr>
            <w:pStyle w:val="F8E05A3AEA314C9692F35114397EF66D"/>
          </w:pPr>
          <w:r>
            <w:t>Please read:</w:t>
          </w:r>
        </w:p>
      </w:docPartBody>
    </w:docPart>
    <w:docPart>
      <w:docPartPr>
        <w:name w:val="986BD2F2F0424693B0E7342FE727D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790DA-EDFE-4676-B9EF-B5653B0CEC57}"/>
      </w:docPartPr>
      <w:docPartBody>
        <w:p w:rsidR="00000000" w:rsidRDefault="003254F7" w:rsidP="003254F7">
          <w:pPr>
            <w:pStyle w:val="986BD2F2F0424693B0E7342FE727DA7E"/>
          </w:pPr>
          <w:r>
            <w:t>Please bring:</w:t>
          </w:r>
        </w:p>
      </w:docPartBody>
    </w:docPart>
    <w:docPart>
      <w:docPartPr>
        <w:name w:val="9190E80A526442E3A9B9AA011F06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124DD-5501-4111-A020-E6DFDD3B3B3D}"/>
      </w:docPartPr>
      <w:docPartBody>
        <w:p w:rsidR="00000000" w:rsidRDefault="003254F7" w:rsidP="003254F7">
          <w:pPr>
            <w:pStyle w:val="9190E80A526442E3A9B9AA011F066DF7"/>
          </w:pPr>
          <w:r>
            <w:t>Agenda item:</w:t>
          </w:r>
        </w:p>
      </w:docPartBody>
    </w:docPart>
    <w:docPart>
      <w:docPartPr>
        <w:name w:val="0B8AC9CDEFFB4CF7BFD8C89C6E981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528CE-8AA9-4335-9FA8-0A1CB08D0F82}"/>
      </w:docPartPr>
      <w:docPartBody>
        <w:p w:rsidR="00000000" w:rsidRDefault="003254F7" w:rsidP="003254F7">
          <w:pPr>
            <w:pStyle w:val="0B8AC9CDEFFB4CF7BFD8C89C6E98181E"/>
          </w:pPr>
          <w:r>
            <w:t>Presenter:</w:t>
          </w:r>
        </w:p>
      </w:docPartBody>
    </w:docPart>
    <w:docPart>
      <w:docPartPr>
        <w:name w:val="B5432EFBB7E54C4EB10D55EF2B8E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2B82-3331-4FD6-B614-66D3C242533C}"/>
      </w:docPartPr>
      <w:docPartBody>
        <w:p w:rsidR="00000000" w:rsidRDefault="003254F7" w:rsidP="003254F7">
          <w:pPr>
            <w:pStyle w:val="B5432EFBB7E54C4EB10D55EF2B8E3F17"/>
          </w:pPr>
          <w:r>
            <w:t>Discussion:</w:t>
          </w:r>
        </w:p>
      </w:docPartBody>
    </w:docPart>
    <w:docPart>
      <w:docPartPr>
        <w:name w:val="651ECAA7D86B4FFD84188FBCA8ACB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F6EB-7569-49AE-B6DF-EAFCCD3BE9E6}"/>
      </w:docPartPr>
      <w:docPartBody>
        <w:p w:rsidR="00000000" w:rsidRDefault="003254F7" w:rsidP="003254F7">
          <w:pPr>
            <w:pStyle w:val="651ECAA7D86B4FFD84188FBCA8ACB65C"/>
          </w:pPr>
          <w:r>
            <w:t>Conclusions:</w:t>
          </w:r>
        </w:p>
      </w:docPartBody>
    </w:docPart>
    <w:docPart>
      <w:docPartPr>
        <w:name w:val="9EB93E205C5E449384086D2479020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19406-66CA-41F8-9C90-5CFA7B05AFBB}"/>
      </w:docPartPr>
      <w:docPartBody>
        <w:p w:rsidR="00000000" w:rsidRDefault="003254F7" w:rsidP="003254F7">
          <w:pPr>
            <w:pStyle w:val="9EB93E205C5E449384086D24790206E4"/>
          </w:pPr>
          <w:r>
            <w:t>Action items</w:t>
          </w:r>
        </w:p>
      </w:docPartBody>
    </w:docPart>
    <w:docPart>
      <w:docPartPr>
        <w:name w:val="B69CB6F7C454463DB810148CD4FF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8A900-515B-457C-9677-4B75C450B53B}"/>
      </w:docPartPr>
      <w:docPartBody>
        <w:p w:rsidR="00000000" w:rsidRDefault="003254F7" w:rsidP="003254F7">
          <w:pPr>
            <w:pStyle w:val="B69CB6F7C454463DB810148CD4FF21BF"/>
          </w:pPr>
          <w:r>
            <w:t>Person responsible</w:t>
          </w:r>
        </w:p>
      </w:docPartBody>
    </w:docPart>
    <w:docPart>
      <w:docPartPr>
        <w:name w:val="3C39A07BEFA24696B5B2AE0E5FCC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6D737-63DD-4A97-9479-0F8FE721207A}"/>
      </w:docPartPr>
      <w:docPartBody>
        <w:p w:rsidR="00000000" w:rsidRDefault="003254F7" w:rsidP="003254F7">
          <w:pPr>
            <w:pStyle w:val="3C39A07BEFA24696B5B2AE0E5FCCF590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A1"/>
    <w:rsid w:val="003254F7"/>
    <w:rsid w:val="00893CA1"/>
    <w:rsid w:val="00B27935"/>
    <w:rsid w:val="00C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113D9B9F145D6A021FE127C81F537">
    <w:name w:val="A6C113D9B9F145D6A021FE127C81F537"/>
  </w:style>
  <w:style w:type="paragraph" w:customStyle="1" w:styleId="93A8CD6C13A54CDCAB62DF4BEB4DAC83">
    <w:name w:val="93A8CD6C13A54CDCAB62DF4BEB4DAC83"/>
  </w:style>
  <w:style w:type="paragraph" w:customStyle="1" w:styleId="D68CBD1523D24697A56EE87F8F7B4D14">
    <w:name w:val="D68CBD1523D24697A56EE87F8F7B4D14"/>
  </w:style>
  <w:style w:type="paragraph" w:customStyle="1" w:styleId="E274BFE9138D4A06BDFA5DE7D03977A4">
    <w:name w:val="E274BFE9138D4A06BDFA5DE7D03977A4"/>
  </w:style>
  <w:style w:type="paragraph" w:customStyle="1" w:styleId="B164FBEBEB024C26949871DF03475810">
    <w:name w:val="B164FBEBEB024C26949871DF03475810"/>
  </w:style>
  <w:style w:type="paragraph" w:customStyle="1" w:styleId="B0E286180E98480EB5C0B7AFAFBB5E12">
    <w:name w:val="B0E286180E98480EB5C0B7AFAFBB5E12"/>
  </w:style>
  <w:style w:type="paragraph" w:customStyle="1" w:styleId="022D5E97C3C943AE83F26F407D659713">
    <w:name w:val="022D5E97C3C943AE83F26F407D659713"/>
  </w:style>
  <w:style w:type="paragraph" w:customStyle="1" w:styleId="1A36478D469849299D2B1D58E5239E9B">
    <w:name w:val="1A36478D469849299D2B1D58E5239E9B"/>
  </w:style>
  <w:style w:type="paragraph" w:customStyle="1" w:styleId="E6E494A618FD4324BB1617D91F2334C9">
    <w:name w:val="E6E494A618FD4324BB1617D91F2334C9"/>
  </w:style>
  <w:style w:type="paragraph" w:customStyle="1" w:styleId="D887690BB4334F33B81C34C0D77A0C45">
    <w:name w:val="D887690BB4334F33B81C34C0D77A0C45"/>
  </w:style>
  <w:style w:type="paragraph" w:customStyle="1" w:styleId="676150CF401B4D7BA06978DAA04FF010">
    <w:name w:val="676150CF401B4D7BA06978DAA04FF010"/>
  </w:style>
  <w:style w:type="paragraph" w:customStyle="1" w:styleId="D7EADBE7AB95414C95C3E1524C3D111B">
    <w:name w:val="D7EADBE7AB95414C95C3E1524C3D111B"/>
  </w:style>
  <w:style w:type="paragraph" w:customStyle="1" w:styleId="4B9C5B0EDE684E38AA70103DD69675C0">
    <w:name w:val="4B9C5B0EDE684E38AA70103DD69675C0"/>
  </w:style>
  <w:style w:type="paragraph" w:customStyle="1" w:styleId="E7645B391124497091FD53B41948D741">
    <w:name w:val="E7645B391124497091FD53B41948D741"/>
  </w:style>
  <w:style w:type="paragraph" w:customStyle="1" w:styleId="AF7E667FFC4B4074ACFFDF2E46BF9A51">
    <w:name w:val="AF7E667FFC4B4074ACFFDF2E46BF9A51"/>
  </w:style>
  <w:style w:type="paragraph" w:customStyle="1" w:styleId="CD8A054043684A2E97BD9C8F4E2B1118">
    <w:name w:val="CD8A054043684A2E97BD9C8F4E2B1118"/>
  </w:style>
  <w:style w:type="paragraph" w:customStyle="1" w:styleId="9884EE8EE993453BB76B813F8BCC2106">
    <w:name w:val="9884EE8EE993453BB76B813F8BCC2106"/>
  </w:style>
  <w:style w:type="paragraph" w:customStyle="1" w:styleId="6A83C53C9D2C422C97B759C71529703D">
    <w:name w:val="6A83C53C9D2C422C97B759C71529703D"/>
  </w:style>
  <w:style w:type="paragraph" w:customStyle="1" w:styleId="E65A9CC0FCF344AA98B77BA921C1A4E7">
    <w:name w:val="E65A9CC0FCF344AA98B77BA921C1A4E7"/>
  </w:style>
  <w:style w:type="paragraph" w:customStyle="1" w:styleId="D9CB895A215445C49F859DF0A3ED2261">
    <w:name w:val="D9CB895A215445C49F859DF0A3ED2261"/>
  </w:style>
  <w:style w:type="paragraph" w:customStyle="1" w:styleId="94078645F6244842AC9D8C20CEE897CC">
    <w:name w:val="94078645F6244842AC9D8C20CEE897CC"/>
  </w:style>
  <w:style w:type="paragraph" w:customStyle="1" w:styleId="3ECE069849634242BE898D2091B9A0AB">
    <w:name w:val="3ECE069849634242BE898D2091B9A0AB"/>
  </w:style>
  <w:style w:type="paragraph" w:customStyle="1" w:styleId="A8A97B08B73E4C34A42E193BAFD2942C">
    <w:name w:val="A8A97B08B73E4C34A42E193BAFD2942C"/>
  </w:style>
  <w:style w:type="paragraph" w:customStyle="1" w:styleId="CD5CA1DEB79B492EA1054953252F89B8">
    <w:name w:val="CD5CA1DEB79B492EA1054953252F89B8"/>
  </w:style>
  <w:style w:type="paragraph" w:customStyle="1" w:styleId="21C922A44AD548DAA12CEE141E42A207">
    <w:name w:val="21C922A44AD548DAA12CEE141E42A207"/>
  </w:style>
  <w:style w:type="paragraph" w:customStyle="1" w:styleId="7C1A45E731A54D15B167F7CFE6FC3F3C">
    <w:name w:val="7C1A45E731A54D15B167F7CFE6FC3F3C"/>
  </w:style>
  <w:style w:type="paragraph" w:customStyle="1" w:styleId="BCC23C87687B401B9ADA2C99E8F88B5E">
    <w:name w:val="BCC23C87687B401B9ADA2C99E8F88B5E"/>
  </w:style>
  <w:style w:type="paragraph" w:customStyle="1" w:styleId="F3907CA1F8854139A712844E852E3AB8">
    <w:name w:val="F3907CA1F8854139A712844E852E3AB8"/>
  </w:style>
  <w:style w:type="paragraph" w:customStyle="1" w:styleId="92E9F02C18604B698988C2354ED77051">
    <w:name w:val="92E9F02C18604B698988C2354ED77051"/>
  </w:style>
  <w:style w:type="paragraph" w:customStyle="1" w:styleId="23974AE978B2452AB0C42D2E8A6D823F">
    <w:name w:val="23974AE978B2452AB0C42D2E8A6D823F"/>
  </w:style>
  <w:style w:type="paragraph" w:customStyle="1" w:styleId="91278837C3D14833A5AF2BBED624507A">
    <w:name w:val="91278837C3D14833A5AF2BBED624507A"/>
  </w:style>
  <w:style w:type="paragraph" w:customStyle="1" w:styleId="60B2C473D05443B2A0ED6E94A907E3F1">
    <w:name w:val="60B2C473D05443B2A0ED6E94A907E3F1"/>
  </w:style>
  <w:style w:type="paragraph" w:customStyle="1" w:styleId="64883F24F4C64BA0A5373C0124C19D3C">
    <w:name w:val="64883F24F4C64BA0A5373C0124C19D3C"/>
  </w:style>
  <w:style w:type="paragraph" w:customStyle="1" w:styleId="A514FBA38ECB40FC8783B862657BF023">
    <w:name w:val="A514FBA38ECB40FC8783B862657BF023"/>
  </w:style>
  <w:style w:type="paragraph" w:customStyle="1" w:styleId="5B6A161D82A24E91AEE5E7E6A8656277">
    <w:name w:val="5B6A161D82A24E91AEE5E7E6A8656277"/>
  </w:style>
  <w:style w:type="paragraph" w:customStyle="1" w:styleId="844787963F794475ABAE06FB9B59689B">
    <w:name w:val="844787963F794475ABAE06FB9B59689B"/>
  </w:style>
  <w:style w:type="paragraph" w:customStyle="1" w:styleId="054EB036A87542359DAFB2033B2E9F4B">
    <w:name w:val="054EB036A87542359DAFB2033B2E9F4B"/>
  </w:style>
  <w:style w:type="paragraph" w:customStyle="1" w:styleId="C65C5950592D4592AD29E083363B3F28">
    <w:name w:val="C65C5950592D4592AD29E083363B3F28"/>
  </w:style>
  <w:style w:type="paragraph" w:customStyle="1" w:styleId="5B23BE4613D74EF49FAD2D3367DE455B">
    <w:name w:val="5B23BE4613D74EF49FAD2D3367DE455B"/>
  </w:style>
  <w:style w:type="paragraph" w:customStyle="1" w:styleId="0BEB460FBF6B4AA589417622FF9C27AA">
    <w:name w:val="0BEB460FBF6B4AA589417622FF9C27AA"/>
  </w:style>
  <w:style w:type="paragraph" w:customStyle="1" w:styleId="1B4059C6EB234991A3235EF962FC1F5B">
    <w:name w:val="1B4059C6EB234991A3235EF962FC1F5B"/>
  </w:style>
  <w:style w:type="paragraph" w:customStyle="1" w:styleId="000CD848A3EB4C759B77A2BC97F68E80">
    <w:name w:val="000CD848A3EB4C759B77A2BC97F68E80"/>
  </w:style>
  <w:style w:type="paragraph" w:customStyle="1" w:styleId="1B301D4CF2D14384BB82673978077328">
    <w:name w:val="1B301D4CF2D14384BB82673978077328"/>
  </w:style>
  <w:style w:type="paragraph" w:customStyle="1" w:styleId="734FC11E612E448F93F0143795865F76">
    <w:name w:val="734FC11E612E448F93F0143795865F76"/>
  </w:style>
  <w:style w:type="paragraph" w:customStyle="1" w:styleId="20BAD6C7F61949A488F829BD2192AB9B">
    <w:name w:val="20BAD6C7F61949A488F829BD2192AB9B"/>
  </w:style>
  <w:style w:type="paragraph" w:customStyle="1" w:styleId="459956048A4343588118234A1EBF9E03">
    <w:name w:val="459956048A4343588118234A1EBF9E03"/>
  </w:style>
  <w:style w:type="paragraph" w:customStyle="1" w:styleId="8E90618FC5CA44409A9A1688EC74460E">
    <w:name w:val="8E90618FC5CA44409A9A1688EC74460E"/>
  </w:style>
  <w:style w:type="paragraph" w:customStyle="1" w:styleId="9A3B61B1946445A9B27AC9EC511B7C53">
    <w:name w:val="9A3B61B1946445A9B27AC9EC511B7C53"/>
  </w:style>
  <w:style w:type="paragraph" w:customStyle="1" w:styleId="C056CD21E36C406597DFFC09A0B875EE">
    <w:name w:val="C056CD21E36C406597DFFC09A0B875EE"/>
  </w:style>
  <w:style w:type="paragraph" w:customStyle="1" w:styleId="A83CD2387997497396B5F04073221BCA">
    <w:name w:val="A83CD2387997497396B5F04073221BCA"/>
  </w:style>
  <w:style w:type="paragraph" w:customStyle="1" w:styleId="F60C20D217604BE5B75468F6FD491C79">
    <w:name w:val="F60C20D217604BE5B75468F6FD491C79"/>
  </w:style>
  <w:style w:type="paragraph" w:customStyle="1" w:styleId="A42C801B0EF84A9F80751B255DBE5DB3">
    <w:name w:val="A42C801B0EF84A9F80751B255DBE5DB3"/>
  </w:style>
  <w:style w:type="paragraph" w:customStyle="1" w:styleId="26D1AE2672204A5E82EA0A044C977526">
    <w:name w:val="26D1AE2672204A5E82EA0A044C977526"/>
  </w:style>
  <w:style w:type="paragraph" w:customStyle="1" w:styleId="D888CFD51A5A42B1912D54CA5DDF89A0">
    <w:name w:val="D888CFD51A5A42B1912D54CA5DDF89A0"/>
  </w:style>
  <w:style w:type="paragraph" w:customStyle="1" w:styleId="644DDBFF11FB403C8DD43ED8FDBDD453">
    <w:name w:val="644DDBFF11FB403C8DD43ED8FDBDD453"/>
  </w:style>
  <w:style w:type="paragraph" w:customStyle="1" w:styleId="13838F47DEC041F49A7C2E67792DF037">
    <w:name w:val="13838F47DEC041F49A7C2E67792DF037"/>
  </w:style>
  <w:style w:type="paragraph" w:customStyle="1" w:styleId="3591FDA56BA34F4C9D207381E76ADBDD">
    <w:name w:val="3591FDA56BA34F4C9D207381E76ADBDD"/>
  </w:style>
  <w:style w:type="paragraph" w:customStyle="1" w:styleId="07C6A6923E794D5EA0C30C24A0A31126">
    <w:name w:val="07C6A6923E794D5EA0C30C24A0A31126"/>
  </w:style>
  <w:style w:type="paragraph" w:customStyle="1" w:styleId="2AC0EE00A4084018B03FED2B4981BF57">
    <w:name w:val="2AC0EE00A4084018B03FED2B4981BF57"/>
  </w:style>
  <w:style w:type="paragraph" w:customStyle="1" w:styleId="4F390E847CB0479095A95C8A6E182130">
    <w:name w:val="4F390E847CB0479095A95C8A6E182130"/>
  </w:style>
  <w:style w:type="paragraph" w:customStyle="1" w:styleId="A89BE73CEC084FD59DA05C4202A21FB0">
    <w:name w:val="A89BE73CEC084FD59DA05C4202A21FB0"/>
  </w:style>
  <w:style w:type="paragraph" w:customStyle="1" w:styleId="F5EE5548F31345AE84255C875FB49005">
    <w:name w:val="F5EE5548F31345AE84255C875FB49005"/>
  </w:style>
  <w:style w:type="paragraph" w:customStyle="1" w:styleId="BCB956E6F06946A0ABE264B16C742092">
    <w:name w:val="BCB956E6F06946A0ABE264B16C742092"/>
  </w:style>
  <w:style w:type="paragraph" w:customStyle="1" w:styleId="492C87C02E054872867390A3C71780C8">
    <w:name w:val="492C87C02E054872867390A3C71780C8"/>
  </w:style>
  <w:style w:type="paragraph" w:customStyle="1" w:styleId="70F3919A8A2245B6B3F998EABE70BE97">
    <w:name w:val="70F3919A8A2245B6B3F998EABE70BE97"/>
  </w:style>
  <w:style w:type="paragraph" w:customStyle="1" w:styleId="66BD1EAAC5C34D19B25C27008EC564FF">
    <w:name w:val="66BD1EAAC5C34D19B25C27008EC564FF"/>
  </w:style>
  <w:style w:type="paragraph" w:customStyle="1" w:styleId="2E630C1AA4AD40C1B8571B4F7B156672">
    <w:name w:val="2E630C1AA4AD40C1B8571B4F7B156672"/>
  </w:style>
  <w:style w:type="paragraph" w:customStyle="1" w:styleId="467A5B4EACD64370BA52F00A2863029B">
    <w:name w:val="467A5B4EACD64370BA52F00A2863029B"/>
  </w:style>
  <w:style w:type="paragraph" w:customStyle="1" w:styleId="40C8F54BFBAB43E3A607677B09D22133">
    <w:name w:val="40C8F54BFBAB43E3A607677B09D22133"/>
  </w:style>
  <w:style w:type="paragraph" w:customStyle="1" w:styleId="A2BFF586EB174A4EBCC3CA2960CE5C37">
    <w:name w:val="A2BFF586EB174A4EBCC3CA2960CE5C37"/>
  </w:style>
  <w:style w:type="paragraph" w:customStyle="1" w:styleId="BFFEAA3A0D24404481F95325530DED5D">
    <w:name w:val="BFFEAA3A0D24404481F95325530DED5D"/>
  </w:style>
  <w:style w:type="paragraph" w:customStyle="1" w:styleId="64A1F61228D845EBB011A9DDA15837FC">
    <w:name w:val="64A1F61228D845EBB011A9DDA15837FC"/>
  </w:style>
  <w:style w:type="paragraph" w:customStyle="1" w:styleId="DD26F55024C44691B7847831F829F66D">
    <w:name w:val="DD26F55024C44691B7847831F829F66D"/>
  </w:style>
  <w:style w:type="paragraph" w:customStyle="1" w:styleId="BD7C7F9960EA477199D2F963EBFB64F1">
    <w:name w:val="BD7C7F9960EA477199D2F963EBFB64F1"/>
  </w:style>
  <w:style w:type="paragraph" w:customStyle="1" w:styleId="BDF7FA493C28458FBF4B5A2511014064">
    <w:name w:val="BDF7FA493C28458FBF4B5A2511014064"/>
  </w:style>
  <w:style w:type="paragraph" w:customStyle="1" w:styleId="2C9B80BFA5E2427F89DD7AC2F47A5300">
    <w:name w:val="2C9B80BFA5E2427F89DD7AC2F47A5300"/>
  </w:style>
  <w:style w:type="paragraph" w:customStyle="1" w:styleId="4343E2A4C4E4477790558734199767C4">
    <w:name w:val="4343E2A4C4E4477790558734199767C4"/>
  </w:style>
  <w:style w:type="paragraph" w:customStyle="1" w:styleId="AEB72BEA2CEE4EC0AD76BFDF341AADB8">
    <w:name w:val="AEB72BEA2CEE4EC0AD76BFDF341AADB8"/>
  </w:style>
  <w:style w:type="paragraph" w:customStyle="1" w:styleId="DB64E44B189949FB982C8AA22489736B">
    <w:name w:val="DB64E44B189949FB982C8AA22489736B"/>
  </w:style>
  <w:style w:type="paragraph" w:customStyle="1" w:styleId="9C8BC3BCA61B4C29953CE8EF1C09594D">
    <w:name w:val="9C8BC3BCA61B4C29953CE8EF1C09594D"/>
  </w:style>
  <w:style w:type="paragraph" w:customStyle="1" w:styleId="C3C66340DC544CB09F66150659811F77">
    <w:name w:val="C3C66340DC544CB09F66150659811F77"/>
  </w:style>
  <w:style w:type="paragraph" w:customStyle="1" w:styleId="52210C5F55B6401197390A3E4EA51B41">
    <w:name w:val="52210C5F55B6401197390A3E4EA51B41"/>
  </w:style>
  <w:style w:type="paragraph" w:customStyle="1" w:styleId="8CAE1280BD7144299AA624599EDFF961">
    <w:name w:val="8CAE1280BD7144299AA624599EDFF961"/>
  </w:style>
  <w:style w:type="paragraph" w:customStyle="1" w:styleId="5F55999124994A28B3803A984899B8AF">
    <w:name w:val="5F55999124994A28B3803A984899B8AF"/>
  </w:style>
  <w:style w:type="paragraph" w:customStyle="1" w:styleId="27C9A26B9949491FA0D41C4F377244E3">
    <w:name w:val="27C9A26B9949491FA0D41C4F377244E3"/>
  </w:style>
  <w:style w:type="paragraph" w:customStyle="1" w:styleId="FA104A19525D4368B5FCDAAA548D0863">
    <w:name w:val="FA104A19525D4368B5FCDAAA548D0863"/>
  </w:style>
  <w:style w:type="paragraph" w:customStyle="1" w:styleId="CD5F78D0E71E4606935CBBF61DCF5D88">
    <w:name w:val="CD5F78D0E71E4606935CBBF61DCF5D88"/>
  </w:style>
  <w:style w:type="paragraph" w:customStyle="1" w:styleId="6129CE91A16042198DE82B28F80FD633">
    <w:name w:val="6129CE91A16042198DE82B28F80FD633"/>
  </w:style>
  <w:style w:type="paragraph" w:customStyle="1" w:styleId="D521D823C31C4112AF66AF070B04AE9F">
    <w:name w:val="D521D823C31C4112AF66AF070B04AE9F"/>
    <w:rsid w:val="00893CA1"/>
  </w:style>
  <w:style w:type="paragraph" w:customStyle="1" w:styleId="228AB1D82E3E4C75A06468317C6420AA">
    <w:name w:val="228AB1D82E3E4C75A06468317C6420AA"/>
    <w:rsid w:val="00893CA1"/>
  </w:style>
  <w:style w:type="paragraph" w:customStyle="1" w:styleId="F3CEFBC3C1F14C52AD81FBC758EDCF40">
    <w:name w:val="F3CEFBC3C1F14C52AD81FBC758EDCF40"/>
    <w:rsid w:val="00893CA1"/>
  </w:style>
  <w:style w:type="paragraph" w:customStyle="1" w:styleId="53AF37B5A0B64DD9B761C2669ACF0CE1">
    <w:name w:val="53AF37B5A0B64DD9B761C2669ACF0CE1"/>
    <w:rsid w:val="00893CA1"/>
  </w:style>
  <w:style w:type="paragraph" w:customStyle="1" w:styleId="987D1A4E1FCD44FF973F26495CF0F562">
    <w:name w:val="987D1A4E1FCD44FF973F26495CF0F562"/>
    <w:rsid w:val="00893CA1"/>
  </w:style>
  <w:style w:type="paragraph" w:customStyle="1" w:styleId="BD5B7F1C75694D9CBE20AD89080C8E85">
    <w:name w:val="BD5B7F1C75694D9CBE20AD89080C8E85"/>
    <w:rsid w:val="00893CA1"/>
  </w:style>
  <w:style w:type="paragraph" w:customStyle="1" w:styleId="722E408A015D48049C539C09F5D9D0F9">
    <w:name w:val="722E408A015D48049C539C09F5D9D0F9"/>
    <w:rsid w:val="00893CA1"/>
  </w:style>
  <w:style w:type="paragraph" w:customStyle="1" w:styleId="C3748A545F0A46E19A01C4B72295307D">
    <w:name w:val="C3748A545F0A46E19A01C4B72295307D"/>
    <w:rsid w:val="00893CA1"/>
  </w:style>
  <w:style w:type="paragraph" w:customStyle="1" w:styleId="1FA4C9B3AEED4C06B064E0E183EAF9E0">
    <w:name w:val="1FA4C9B3AEED4C06B064E0E183EAF9E0"/>
    <w:rsid w:val="00893CA1"/>
  </w:style>
  <w:style w:type="paragraph" w:customStyle="1" w:styleId="A336302C36724EE8B56750E10068D5AC">
    <w:name w:val="A336302C36724EE8B56750E10068D5AC"/>
    <w:rsid w:val="00893CA1"/>
  </w:style>
  <w:style w:type="paragraph" w:customStyle="1" w:styleId="2F17E8989C9344AE8636A7166527E445">
    <w:name w:val="2F17E8989C9344AE8636A7166527E445"/>
    <w:rsid w:val="00893CA1"/>
  </w:style>
  <w:style w:type="paragraph" w:customStyle="1" w:styleId="D075273502624776931E22CD9438AF3D">
    <w:name w:val="D075273502624776931E22CD9438AF3D"/>
    <w:rsid w:val="00893CA1"/>
  </w:style>
  <w:style w:type="paragraph" w:customStyle="1" w:styleId="9B4F8D1657AA4C13AD5B74443A696936">
    <w:name w:val="9B4F8D1657AA4C13AD5B74443A696936"/>
    <w:rsid w:val="00893CA1"/>
  </w:style>
  <w:style w:type="paragraph" w:customStyle="1" w:styleId="F4EC51CA69564227A446E9FC35145A74">
    <w:name w:val="F4EC51CA69564227A446E9FC35145A74"/>
    <w:rsid w:val="00893CA1"/>
  </w:style>
  <w:style w:type="paragraph" w:customStyle="1" w:styleId="6C9DE5D284A349DF9A88978B0090C0D0">
    <w:name w:val="6C9DE5D284A349DF9A88978B0090C0D0"/>
    <w:rsid w:val="00893CA1"/>
  </w:style>
  <w:style w:type="paragraph" w:customStyle="1" w:styleId="BA23EAC8F80B486C9BCED47F0DFA0A32">
    <w:name w:val="BA23EAC8F80B486C9BCED47F0DFA0A32"/>
    <w:rsid w:val="003254F7"/>
  </w:style>
  <w:style w:type="paragraph" w:customStyle="1" w:styleId="CDAACB42E9584D8788A5A0222EC82C81">
    <w:name w:val="CDAACB42E9584D8788A5A0222EC82C81"/>
    <w:rsid w:val="003254F7"/>
  </w:style>
  <w:style w:type="paragraph" w:customStyle="1" w:styleId="9E2B34752FC242A1B790DC4B56D06ED2">
    <w:name w:val="9E2B34752FC242A1B790DC4B56D06ED2"/>
    <w:rsid w:val="003254F7"/>
  </w:style>
  <w:style w:type="paragraph" w:customStyle="1" w:styleId="0219644BE71C43CFBA5FF05D1FF111C7">
    <w:name w:val="0219644BE71C43CFBA5FF05D1FF111C7"/>
    <w:rsid w:val="003254F7"/>
  </w:style>
  <w:style w:type="paragraph" w:customStyle="1" w:styleId="B2B160A3B96542EAB6E744A4A8E82E60">
    <w:name w:val="B2B160A3B96542EAB6E744A4A8E82E60"/>
    <w:rsid w:val="003254F7"/>
  </w:style>
  <w:style w:type="paragraph" w:customStyle="1" w:styleId="EEA1C51334CB485985F72ACA6A96F12D">
    <w:name w:val="EEA1C51334CB485985F72ACA6A96F12D"/>
    <w:rsid w:val="003254F7"/>
  </w:style>
  <w:style w:type="paragraph" w:customStyle="1" w:styleId="F8E05A3AEA314C9692F35114397EF66D">
    <w:name w:val="F8E05A3AEA314C9692F35114397EF66D"/>
    <w:rsid w:val="003254F7"/>
  </w:style>
  <w:style w:type="paragraph" w:customStyle="1" w:styleId="986BD2F2F0424693B0E7342FE727DA7E">
    <w:name w:val="986BD2F2F0424693B0E7342FE727DA7E"/>
    <w:rsid w:val="003254F7"/>
  </w:style>
  <w:style w:type="paragraph" w:customStyle="1" w:styleId="9190E80A526442E3A9B9AA011F066DF7">
    <w:name w:val="9190E80A526442E3A9B9AA011F066DF7"/>
    <w:rsid w:val="003254F7"/>
  </w:style>
  <w:style w:type="paragraph" w:customStyle="1" w:styleId="0B8AC9CDEFFB4CF7BFD8C89C6E98181E">
    <w:name w:val="0B8AC9CDEFFB4CF7BFD8C89C6E98181E"/>
    <w:rsid w:val="003254F7"/>
  </w:style>
  <w:style w:type="paragraph" w:customStyle="1" w:styleId="B5432EFBB7E54C4EB10D55EF2B8E3F17">
    <w:name w:val="B5432EFBB7E54C4EB10D55EF2B8E3F17"/>
    <w:rsid w:val="003254F7"/>
  </w:style>
  <w:style w:type="paragraph" w:customStyle="1" w:styleId="651ECAA7D86B4FFD84188FBCA8ACB65C">
    <w:name w:val="651ECAA7D86B4FFD84188FBCA8ACB65C"/>
    <w:rsid w:val="003254F7"/>
  </w:style>
  <w:style w:type="paragraph" w:customStyle="1" w:styleId="9EB93E205C5E449384086D24790206E4">
    <w:name w:val="9EB93E205C5E449384086D24790206E4"/>
    <w:rsid w:val="003254F7"/>
  </w:style>
  <w:style w:type="paragraph" w:customStyle="1" w:styleId="B69CB6F7C454463DB810148CD4FF21BF">
    <w:name w:val="B69CB6F7C454463DB810148CD4FF21BF"/>
    <w:rsid w:val="003254F7"/>
  </w:style>
  <w:style w:type="paragraph" w:customStyle="1" w:styleId="3C39A07BEFA24696B5B2AE0E5FCCF590">
    <w:name w:val="3C39A07BEFA24696B5B2AE0E5FCCF590"/>
    <w:rsid w:val="00325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72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2018-11-12T13:15:00Z</dcterms:created>
  <dcterms:modified xsi:type="dcterms:W3CDTF">2018-11-12T14:35:00Z</dcterms:modified>
  <cp:version/>
</cp:coreProperties>
</file>